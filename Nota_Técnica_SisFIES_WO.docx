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F4" w:rsidRDefault="00BB765C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  <w:bookmarkStart w:id="0" w:name="_Toc456598586"/>
      <w:bookmarkStart w:id="1" w:name="_Toc456600917"/>
      <w:bookmarkStart w:id="2" w:name="_Toc534195090"/>
      <w:bookmarkStart w:id="3" w:name="_Toc283042640"/>
      <w:bookmarkStart w:id="4" w:name="_Toc294360268"/>
      <w:bookmarkStart w:id="5" w:name="_Toc448161131"/>
      <w:bookmarkStart w:id="6" w:name="_Toc448161197"/>
      <w:r>
        <w:rPr>
          <w:rFonts w:asciiTheme="minorHAnsi" w:eastAsia="Lucida Sans Unicode" w:hAnsiTheme="minorHAnsi" w:cs="Arial"/>
          <w:noProof/>
          <w:color w:val="000000"/>
          <w:lang w:eastAsia="pt-BR"/>
        </w:rPr>
        <w:drawing>
          <wp:anchor distT="0" distB="0" distL="114300" distR="114300" simplePos="0" relativeHeight="251663360" behindDoc="1" locked="0" layoutInCell="1" allowOverlap="1" wp14:anchorId="002FC70F" wp14:editId="43F44077">
            <wp:simplePos x="0" y="0"/>
            <wp:positionH relativeFrom="page">
              <wp:posOffset>0</wp:posOffset>
            </wp:positionH>
            <wp:positionV relativeFrom="paragraph">
              <wp:posOffset>-354965</wp:posOffset>
            </wp:positionV>
            <wp:extent cx="7579883" cy="9356378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883" cy="9356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F4" w:rsidRPr="007313D7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u w:val="single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AC5305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  <w:r w:rsidRPr="007313D7">
        <w:rPr>
          <w:rFonts w:asciiTheme="minorHAnsi" w:eastAsia="Lucida Sans Unicode" w:hAnsiTheme="minorHAnsi" w:cs="Arial"/>
          <w:noProof/>
          <w:color w:val="000000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C59DE65" wp14:editId="6EB57665">
                <wp:simplePos x="0" y="0"/>
                <wp:positionH relativeFrom="column">
                  <wp:posOffset>139065</wp:posOffset>
                </wp:positionH>
                <wp:positionV relativeFrom="paragraph">
                  <wp:posOffset>271173</wp:posOffset>
                </wp:positionV>
                <wp:extent cx="5472430" cy="1629410"/>
                <wp:effectExtent l="0" t="0" r="0" b="0"/>
                <wp:wrapTight wrapText="bothSides">
                  <wp:wrapPolygon edited="0">
                    <wp:start x="226" y="0"/>
                    <wp:lineTo x="226" y="21213"/>
                    <wp:lineTo x="21354" y="21213"/>
                    <wp:lineTo x="21354" y="0"/>
                    <wp:lineTo x="226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62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373" w:rsidRPr="00167E5F" w:rsidRDefault="00B70373" w:rsidP="00BA66CF">
                            <w:pPr>
                              <w:tabs>
                                <w:tab w:val="left" w:pos="1986"/>
                              </w:tabs>
                              <w:jc w:val="center"/>
                              <w:rPr>
                                <w:rFonts w:eastAsia="Arial" w:cs="Calibri"/>
                                <w:b/>
                                <w:bCs/>
                                <w:color w:val="1F3864"/>
                                <w:spacing w:val="-3"/>
                                <w:w w:val="8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eastAsia="Arial" w:cs="Calibri"/>
                                <w:b/>
                                <w:bCs/>
                                <w:color w:val="1F3864"/>
                                <w:spacing w:val="-3"/>
                                <w:w w:val="80"/>
                                <w:sz w:val="60"/>
                                <w:szCs w:val="60"/>
                              </w:rPr>
                              <w:t>NOTA TÉCNICA</w:t>
                            </w:r>
                          </w:p>
                          <w:p w:rsidR="00B70373" w:rsidRPr="007313D7" w:rsidRDefault="00B70373" w:rsidP="007313D7">
                            <w:pPr>
                              <w:jc w:val="center"/>
                              <w:rPr>
                                <w:color w:val="1F4E79" w:themeColor="accent1" w:themeShade="80"/>
                                <w:sz w:val="32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32"/>
                              </w:rPr>
                              <w:t>Solução: SisFIES</w:t>
                            </w:r>
                          </w:p>
                          <w:p w:rsidR="00B70373" w:rsidRPr="007313D7" w:rsidRDefault="00B70373" w:rsidP="007313D7">
                            <w:pPr>
                              <w:rPr>
                                <w:color w:val="1F4E79" w:themeColor="accent1" w:themeShade="80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DE6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.95pt;margin-top:21.35pt;width:430.9pt;height:128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" filled="f" stroked="f">
                <v:textbox>
                  <w:txbxContent>
                    <w:p w:rsidR="00B70373" w:rsidRPr="00167E5F" w:rsidRDefault="00B70373" w:rsidP="00BA66CF">
                      <w:pPr>
                        <w:tabs>
                          <w:tab w:val="left" w:pos="1986"/>
                        </w:tabs>
                        <w:jc w:val="center"/>
                        <w:rPr>
                          <w:rFonts w:eastAsia="Arial" w:cs="Calibri"/>
                          <w:b/>
                          <w:bCs/>
                          <w:color w:val="1F3864"/>
                          <w:spacing w:val="-3"/>
                          <w:w w:val="80"/>
                          <w:sz w:val="60"/>
                          <w:szCs w:val="60"/>
                        </w:rPr>
                      </w:pPr>
                      <w:r>
                        <w:rPr>
                          <w:rFonts w:eastAsia="Arial" w:cs="Calibri"/>
                          <w:b/>
                          <w:bCs/>
                          <w:color w:val="1F3864"/>
                          <w:spacing w:val="-3"/>
                          <w:w w:val="80"/>
                          <w:sz w:val="60"/>
                          <w:szCs w:val="60"/>
                        </w:rPr>
                        <w:t>NOTA TÉCNICA</w:t>
                      </w:r>
                    </w:p>
                    <w:p w:rsidR="00B70373" w:rsidRPr="007313D7" w:rsidRDefault="00B70373" w:rsidP="007313D7">
                      <w:pPr>
                        <w:jc w:val="center"/>
                        <w:rPr>
                          <w:color w:val="1F4E79" w:themeColor="accent1" w:themeShade="80"/>
                          <w:sz w:val="32"/>
                        </w:rPr>
                      </w:pPr>
                      <w:r>
                        <w:rPr>
                          <w:color w:val="1F4E79" w:themeColor="accent1" w:themeShade="80"/>
                          <w:sz w:val="32"/>
                        </w:rPr>
                        <w:t>Solução: SisFIES</w:t>
                      </w:r>
                    </w:p>
                    <w:p w:rsidR="00B70373" w:rsidRPr="007313D7" w:rsidRDefault="00B70373" w:rsidP="007313D7">
                      <w:pPr>
                        <w:rPr>
                          <w:color w:val="1F4E79" w:themeColor="accent1" w:themeShade="80"/>
                          <w:sz w:val="4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64AF4" w:rsidRDefault="008D1ED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  <w:r w:rsidRPr="00EA1415">
        <w:rPr>
          <w:rFonts w:asciiTheme="minorHAnsi" w:eastAsia="Lucida Sans Unicode" w:hAnsiTheme="minorHAnsi" w:cs="Arial"/>
          <w:noProof/>
          <w:color w:val="000000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8BF940" wp14:editId="0EE5F022">
                <wp:simplePos x="0" y="0"/>
                <wp:positionH relativeFrom="column">
                  <wp:posOffset>2176145</wp:posOffset>
                </wp:positionH>
                <wp:positionV relativeFrom="paragraph">
                  <wp:posOffset>29017</wp:posOffset>
                </wp:positionV>
                <wp:extent cx="3736975" cy="50673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975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373" w:rsidRPr="00A118D5" w:rsidRDefault="00B70373" w:rsidP="00EA1415">
                            <w:pPr>
                              <w:jc w:val="both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F940" id="_x0000_s1027" type="#_x0000_t202" style="position:absolute;left:0;text-align:left;margin-left:171.35pt;margin-top:2.3pt;width:294.25pt;height:39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" filled="f" stroked="f">
                <v:textbox>
                  <w:txbxContent>
                    <w:p w:rsidR="00B70373" w:rsidRPr="00A118D5" w:rsidRDefault="00B70373" w:rsidP="00EA1415">
                      <w:pPr>
                        <w:jc w:val="both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645E17" w:rsidRDefault="00645E17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645E17" w:rsidRDefault="00645E17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964AF4" w:rsidRDefault="00964AF4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D334A9" w:rsidRDefault="00D334A9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7313D7" w:rsidRPr="00EA1415" w:rsidRDefault="007313D7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u w:val="single"/>
          <w:lang w:bidi="en-US"/>
        </w:rPr>
      </w:pPr>
    </w:p>
    <w:p w:rsidR="007313D7" w:rsidRDefault="007313D7" w:rsidP="005767A0">
      <w:pPr>
        <w:suppressAutoHyphens/>
        <w:spacing w:before="240" w:after="120" w:line="240" w:lineRule="auto"/>
        <w:jc w:val="both"/>
        <w:rPr>
          <w:rFonts w:asciiTheme="minorHAnsi" w:eastAsia="Lucida Sans Unicode" w:hAnsiTheme="minorHAnsi" w:cs="Arial"/>
          <w:color w:val="000000"/>
          <w:lang w:bidi="en-US"/>
        </w:rPr>
      </w:pPr>
    </w:p>
    <w:p w:rsidR="00EA1415" w:rsidRDefault="00EA1415" w:rsidP="00EA1415">
      <w:pPr>
        <w:tabs>
          <w:tab w:val="left" w:pos="1986"/>
        </w:tabs>
        <w:jc w:val="center"/>
        <w:rPr>
          <w:rFonts w:eastAsia="Arial" w:cs="Calibri"/>
          <w:b/>
          <w:bCs/>
          <w:color w:val="1F3864"/>
          <w:spacing w:val="-3"/>
          <w:w w:val="80"/>
          <w:sz w:val="40"/>
          <w:szCs w:val="40"/>
        </w:rPr>
      </w:pPr>
    </w:p>
    <w:p w:rsidR="00EA1415" w:rsidRDefault="00EA1415" w:rsidP="00BB2151">
      <w:pPr>
        <w:tabs>
          <w:tab w:val="left" w:pos="1986"/>
        </w:tabs>
        <w:jc w:val="center"/>
        <w:rPr>
          <w:rFonts w:eastAsia="Arial" w:cs="Calibri"/>
          <w:b/>
          <w:bCs/>
          <w:color w:val="1F3864"/>
          <w:spacing w:val="-3"/>
          <w:w w:val="80"/>
          <w:sz w:val="40"/>
          <w:szCs w:val="40"/>
        </w:rPr>
      </w:pPr>
    </w:p>
    <w:p w:rsidR="00EA1415" w:rsidRDefault="00EA1415" w:rsidP="00EA1415">
      <w:pPr>
        <w:tabs>
          <w:tab w:val="left" w:pos="1986"/>
        </w:tabs>
        <w:jc w:val="center"/>
        <w:rPr>
          <w:rFonts w:eastAsia="Arial" w:cs="Calibri"/>
          <w:b/>
          <w:bCs/>
          <w:color w:val="1F3864"/>
          <w:spacing w:val="-3"/>
          <w:w w:val="80"/>
          <w:sz w:val="40"/>
          <w:szCs w:val="40"/>
        </w:rPr>
      </w:pPr>
    </w:p>
    <w:p w:rsidR="00EA1415" w:rsidRDefault="00EA1415" w:rsidP="00EA1415">
      <w:pPr>
        <w:tabs>
          <w:tab w:val="left" w:pos="1986"/>
        </w:tabs>
        <w:jc w:val="center"/>
        <w:rPr>
          <w:rFonts w:eastAsia="Arial" w:cs="Calibri"/>
          <w:b/>
          <w:bCs/>
          <w:color w:val="1F3864"/>
          <w:spacing w:val="-3"/>
          <w:w w:val="80"/>
          <w:sz w:val="40"/>
          <w:szCs w:val="40"/>
        </w:rPr>
      </w:pPr>
    </w:p>
    <w:p w:rsidR="00143DDE" w:rsidRDefault="00143DDE" w:rsidP="00233238">
      <w:pPr>
        <w:tabs>
          <w:tab w:val="left" w:pos="1986"/>
        </w:tabs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</w:pPr>
    </w:p>
    <w:p w:rsidR="00143DDE" w:rsidRDefault="00143DDE" w:rsidP="00233238">
      <w:pPr>
        <w:tabs>
          <w:tab w:val="left" w:pos="1986"/>
        </w:tabs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</w:pPr>
    </w:p>
    <w:p w:rsidR="00057615" w:rsidRDefault="00057615" w:rsidP="00233238">
      <w:pPr>
        <w:tabs>
          <w:tab w:val="left" w:pos="1986"/>
        </w:tabs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</w:pPr>
    </w:p>
    <w:p w:rsidR="00057615" w:rsidRDefault="00057615" w:rsidP="00233238">
      <w:pPr>
        <w:tabs>
          <w:tab w:val="left" w:pos="1986"/>
        </w:tabs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</w:pPr>
    </w:p>
    <w:p w:rsidR="00057615" w:rsidRDefault="00057615" w:rsidP="00233238">
      <w:pPr>
        <w:tabs>
          <w:tab w:val="left" w:pos="1986"/>
        </w:tabs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</w:pPr>
    </w:p>
    <w:p w:rsidR="00057615" w:rsidRDefault="00057615" w:rsidP="00233238">
      <w:pPr>
        <w:tabs>
          <w:tab w:val="left" w:pos="1986"/>
        </w:tabs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</w:pPr>
    </w:p>
    <w:p w:rsidR="00057615" w:rsidRDefault="00057615" w:rsidP="00233238">
      <w:pPr>
        <w:tabs>
          <w:tab w:val="left" w:pos="1986"/>
        </w:tabs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</w:pPr>
    </w:p>
    <w:p w:rsidR="00EA1415" w:rsidRPr="00233238" w:rsidRDefault="00EA1415" w:rsidP="00233238">
      <w:pPr>
        <w:tabs>
          <w:tab w:val="left" w:pos="1986"/>
        </w:tabs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</w:pPr>
      <w:r w:rsidRPr="00233238">
        <w:rPr>
          <w:rFonts w:eastAsia="Arial" w:cs="Calibri"/>
          <w:b/>
          <w:bCs/>
          <w:color w:val="1F3864"/>
          <w:spacing w:val="-3"/>
          <w:w w:val="80"/>
          <w:sz w:val="32"/>
          <w:szCs w:val="40"/>
        </w:rPr>
        <w:t>CONTROLE DE REVISÃO</w:t>
      </w:r>
    </w:p>
    <w:tbl>
      <w:tblPr>
        <w:tblStyle w:val="TabeladeGrade4-nfase3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3092"/>
        <w:gridCol w:w="1187"/>
        <w:gridCol w:w="2176"/>
        <w:gridCol w:w="2561"/>
      </w:tblGrid>
      <w:tr w:rsidR="00EA1415" w:rsidRPr="008A574A" w:rsidTr="00363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pct"/>
            <w:shd w:val="clear" w:color="auto" w:fill="294366"/>
            <w:vAlign w:val="center"/>
          </w:tcPr>
          <w:p w:rsidR="00EA1415" w:rsidRPr="00D67E3E" w:rsidRDefault="00EA1415" w:rsidP="00B70373">
            <w:pPr>
              <w:spacing w:line="360" w:lineRule="auto"/>
              <w:jc w:val="center"/>
              <w:rPr>
                <w:rFonts w:eastAsia="Segoe UI" w:cs="Arial"/>
                <w:bCs w:val="0"/>
                <w:szCs w:val="20"/>
              </w:rPr>
            </w:pPr>
            <w:r w:rsidRPr="00D67E3E">
              <w:rPr>
                <w:rFonts w:eastAsia="Segoe UI" w:cs="Arial"/>
                <w:szCs w:val="20"/>
              </w:rPr>
              <w:t>Versão</w:t>
            </w:r>
          </w:p>
        </w:tc>
        <w:tc>
          <w:tcPr>
            <w:tcW w:w="658" w:type="pct"/>
            <w:shd w:val="clear" w:color="auto" w:fill="294366"/>
          </w:tcPr>
          <w:p w:rsidR="00EA1415" w:rsidRPr="00D67E3E" w:rsidRDefault="00EA1415" w:rsidP="00B703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Arial"/>
                <w:bCs w:val="0"/>
                <w:szCs w:val="20"/>
              </w:rPr>
            </w:pPr>
            <w:r w:rsidRPr="00D67E3E">
              <w:rPr>
                <w:rFonts w:eastAsia="Segoe UI" w:cs="Arial"/>
                <w:szCs w:val="20"/>
              </w:rPr>
              <w:t xml:space="preserve">Data </w:t>
            </w:r>
          </w:p>
        </w:tc>
        <w:tc>
          <w:tcPr>
            <w:tcW w:w="1207" w:type="pct"/>
            <w:shd w:val="clear" w:color="auto" w:fill="294366"/>
          </w:tcPr>
          <w:p w:rsidR="00EA1415" w:rsidRPr="00D67E3E" w:rsidRDefault="00EA1415" w:rsidP="00B703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Arial"/>
                <w:szCs w:val="20"/>
              </w:rPr>
            </w:pPr>
            <w:r w:rsidRPr="00D67E3E">
              <w:rPr>
                <w:rFonts w:eastAsia="Segoe UI" w:cs="Arial"/>
                <w:szCs w:val="20"/>
              </w:rPr>
              <w:t>Autor</w:t>
            </w:r>
          </w:p>
        </w:tc>
        <w:tc>
          <w:tcPr>
            <w:tcW w:w="1421" w:type="pct"/>
            <w:shd w:val="clear" w:color="auto" w:fill="294366"/>
          </w:tcPr>
          <w:p w:rsidR="00EA1415" w:rsidRPr="00D67E3E" w:rsidRDefault="00EA1415" w:rsidP="00B703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Arial"/>
                <w:bCs w:val="0"/>
                <w:szCs w:val="20"/>
              </w:rPr>
            </w:pPr>
            <w:r w:rsidRPr="00D67E3E">
              <w:rPr>
                <w:rFonts w:eastAsia="Segoe UI" w:cs="Arial"/>
                <w:szCs w:val="20"/>
              </w:rPr>
              <w:t>Descrição</w:t>
            </w:r>
          </w:p>
        </w:tc>
      </w:tr>
      <w:tr w:rsidR="00857653" w:rsidRPr="00857653" w:rsidTr="0036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pct"/>
            <w:vAlign w:val="center"/>
          </w:tcPr>
          <w:p w:rsidR="00EA1415" w:rsidRPr="00857653" w:rsidRDefault="00363556" w:rsidP="00857653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57653">
              <w:rPr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658" w:type="pct"/>
            <w:vAlign w:val="center"/>
          </w:tcPr>
          <w:p w:rsidR="00EA1415" w:rsidRPr="00857653" w:rsidRDefault="002714E7" w:rsidP="009B6907">
            <w:p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</w:t>
            </w:r>
            <w:r w:rsidR="00CC7B61">
              <w:rPr>
                <w:color w:val="000000" w:themeColor="text1"/>
                <w:sz w:val="20"/>
                <w:szCs w:val="20"/>
              </w:rPr>
              <w:t>/</w:t>
            </w:r>
            <w:r w:rsidR="00754887">
              <w:rPr>
                <w:color w:val="000000" w:themeColor="text1"/>
                <w:sz w:val="20"/>
                <w:szCs w:val="20"/>
              </w:rPr>
              <w:t>01/2021</w:t>
            </w:r>
          </w:p>
        </w:tc>
        <w:tc>
          <w:tcPr>
            <w:tcW w:w="1207" w:type="pct"/>
            <w:vAlign w:val="center"/>
          </w:tcPr>
          <w:p w:rsidR="00EA1415" w:rsidRPr="00857653" w:rsidRDefault="006F76FE" w:rsidP="00857653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Marcos Everton Almeida da Conceição</w:t>
            </w:r>
          </w:p>
        </w:tc>
        <w:tc>
          <w:tcPr>
            <w:tcW w:w="1421" w:type="pct"/>
            <w:vAlign w:val="center"/>
          </w:tcPr>
          <w:p w:rsidR="00EA1415" w:rsidRPr="00857653" w:rsidRDefault="00363556" w:rsidP="00857653">
            <w:pP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57653">
              <w:rPr>
                <w:color w:val="000000" w:themeColor="text1"/>
                <w:sz w:val="20"/>
                <w:szCs w:val="20"/>
              </w:rPr>
              <w:t>Não houve alterações</w:t>
            </w:r>
          </w:p>
        </w:tc>
      </w:tr>
    </w:tbl>
    <w:p w:rsidR="00EA1415" w:rsidRPr="00857653" w:rsidRDefault="00EA1415" w:rsidP="00EA1415">
      <w:pPr>
        <w:rPr>
          <w:color w:val="000000" w:themeColor="text1"/>
        </w:rPr>
      </w:pPr>
    </w:p>
    <w:p w:rsidR="00EA1415" w:rsidRPr="00857653" w:rsidRDefault="00EA1415" w:rsidP="00EA1415">
      <w:pPr>
        <w:rPr>
          <w:color w:val="000000" w:themeColor="text1"/>
        </w:rPr>
        <w:sectPr w:rsidR="00EA1415" w:rsidRPr="00857653" w:rsidSect="000F7E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eastAsia="Arial" w:cs="Calibri"/>
          <w:b/>
          <w:bCs/>
          <w:color w:val="1F3864"/>
          <w:spacing w:val="-3"/>
          <w:w w:val="80"/>
          <w:sz w:val="40"/>
          <w:szCs w:val="40"/>
        </w:rPr>
        <w:id w:val="-1331907496"/>
        <w:docPartObj>
          <w:docPartGallery w:val="Table of Contents"/>
          <w:docPartUnique/>
        </w:docPartObj>
      </w:sdtPr>
      <w:sdtEndPr>
        <w:rPr>
          <w:rFonts w:asciiTheme="minorHAnsi" w:eastAsia="Calibri" w:hAnsiTheme="minorHAnsi" w:cs="Times New Roman"/>
          <w:color w:val="auto"/>
          <w:spacing w:val="0"/>
          <w:w w:val="100"/>
          <w:sz w:val="22"/>
          <w:szCs w:val="22"/>
        </w:rPr>
      </w:sdtEndPr>
      <w:sdtContent>
        <w:p w:rsidR="00EA1415" w:rsidRPr="00E7531A" w:rsidRDefault="00EA1415" w:rsidP="00D12B1A">
          <w:pPr>
            <w:tabs>
              <w:tab w:val="left" w:pos="1986"/>
            </w:tabs>
            <w:rPr>
              <w:rFonts w:asciiTheme="minorHAnsi" w:eastAsia="Arial" w:hAnsiTheme="minorHAnsi" w:cs="Calibri"/>
              <w:b/>
              <w:bCs/>
              <w:color w:val="1F4E79" w:themeColor="accent1" w:themeShade="80"/>
              <w:spacing w:val="-3"/>
              <w:w w:val="80"/>
              <w:sz w:val="32"/>
              <w:szCs w:val="16"/>
            </w:rPr>
          </w:pPr>
          <w:r w:rsidRPr="00E7531A">
            <w:rPr>
              <w:rFonts w:asciiTheme="minorHAnsi" w:eastAsia="Arial" w:hAnsiTheme="minorHAnsi" w:cs="Calibri"/>
              <w:b/>
              <w:bCs/>
              <w:color w:val="1F4E79" w:themeColor="accent1" w:themeShade="80"/>
              <w:spacing w:val="-3"/>
              <w:w w:val="80"/>
              <w:sz w:val="32"/>
              <w:szCs w:val="16"/>
            </w:rPr>
            <w:t>SUMÁRIO</w:t>
          </w:r>
        </w:p>
      </w:sdtContent>
    </w:sdt>
    <w:p w:rsidR="008C24BC" w:rsidRPr="008C24BC" w:rsidRDefault="008C24BC" w:rsidP="008C24BC">
      <w:pPr>
        <w:pStyle w:val="Sumrio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r w:rsidRPr="008C24BC">
        <w:rPr>
          <w:rFonts w:asciiTheme="minorHAnsi" w:hAnsiTheme="minorHAnsi"/>
          <w:sz w:val="22"/>
          <w:szCs w:val="22"/>
        </w:rPr>
        <w:fldChar w:fldCharType="begin"/>
      </w:r>
      <w:r w:rsidRPr="008C24BC">
        <w:rPr>
          <w:rFonts w:asciiTheme="minorHAnsi" w:hAnsiTheme="minorHAnsi"/>
          <w:sz w:val="22"/>
          <w:szCs w:val="22"/>
        </w:rPr>
        <w:instrText xml:space="preserve"> TOC \o "1-3" \h \z \u </w:instrText>
      </w:r>
      <w:r w:rsidRPr="008C24BC">
        <w:rPr>
          <w:rFonts w:asciiTheme="minorHAnsi" w:hAnsiTheme="minorHAnsi"/>
          <w:sz w:val="22"/>
          <w:szCs w:val="22"/>
        </w:rPr>
        <w:fldChar w:fldCharType="separate"/>
      </w:r>
      <w:hyperlink w:anchor="_Toc31383581" w:history="1">
        <w:r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1.</w:t>
        </w:r>
        <w:r w:rsidRPr="008C24BC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IDENTIFICAÇÃO</w:t>
        </w:r>
        <w:r w:rsidRPr="008C24BC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Pr="008C24BC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_Toc31383581 \h </w:instrText>
        </w:r>
        <w:r w:rsidRPr="008C24BC">
          <w:rPr>
            <w:rFonts w:asciiTheme="minorHAnsi" w:hAnsiTheme="minorHAnsi"/>
            <w:noProof/>
            <w:webHidden/>
            <w:sz w:val="22"/>
            <w:szCs w:val="22"/>
          </w:rPr>
        </w:r>
        <w:r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Pr="008C24BC">
          <w:rPr>
            <w:rFonts w:asciiTheme="minorHAnsi" w:hAnsiTheme="minorHAnsi"/>
            <w:noProof/>
            <w:webHidden/>
            <w:sz w:val="22"/>
            <w:szCs w:val="22"/>
          </w:rPr>
          <w:t>4</w:t>
        </w:r>
        <w:r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8C24BC" w:rsidRPr="008C24BC" w:rsidRDefault="003946BF" w:rsidP="008C24BC">
      <w:pPr>
        <w:pStyle w:val="Sumrio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31383582" w:history="1">
        <w:r w:rsidR="008C24BC"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2.</w:t>
        </w:r>
        <w:r w:rsidR="008C24BC" w:rsidRPr="008C24BC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8C24BC"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CENÁRIO</w: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_Toc31383582 \h </w:instrTex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t>4</w: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8C24BC" w:rsidRPr="008C24BC" w:rsidRDefault="003946BF" w:rsidP="008C24BC">
      <w:pPr>
        <w:pStyle w:val="Sumrio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31383583" w:history="1">
        <w:r w:rsidR="008C24BC"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3.</w:t>
        </w:r>
        <w:r w:rsidR="008C24BC" w:rsidRPr="008C24BC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8C24BC"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SOLUÇÃO</w: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_Toc31383583 \h </w:instrTex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t>4</w: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8C24BC" w:rsidRPr="008C24BC" w:rsidRDefault="003946BF" w:rsidP="008C24BC">
      <w:pPr>
        <w:pStyle w:val="Sumrio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31383584" w:history="1">
        <w:r w:rsidR="008C24BC"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4.</w:t>
        </w:r>
        <w:r w:rsidR="008C24BC" w:rsidRPr="008C24BC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8C24BC"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IMPACTOS</w: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_Toc31383584 \h </w:instrTex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t>4</w: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8C24BC" w:rsidRPr="008C24BC" w:rsidRDefault="003946BF" w:rsidP="008C24BC">
      <w:pPr>
        <w:pStyle w:val="Sumrio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31383585" w:history="1">
        <w:r w:rsidR="008C24BC"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5.</w:t>
        </w:r>
        <w:r w:rsidR="008C24BC" w:rsidRPr="008C24BC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8C24BC" w:rsidRPr="008C24BC">
          <w:rPr>
            <w:rStyle w:val="Hyperlink"/>
            <w:rFonts w:asciiTheme="minorHAnsi" w:hAnsiTheme="minorHAnsi"/>
            <w:noProof/>
            <w:sz w:val="22"/>
            <w:szCs w:val="22"/>
          </w:rPr>
          <w:t>CAUSA RAIZ</w: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begin"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instrText xml:space="preserve"> PAGEREF _Toc31383585 \h </w:instrTex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separate"/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t>4</w:t>
        </w:r>
        <w:r w:rsidR="008C24BC" w:rsidRPr="008C24BC">
          <w:rPr>
            <w:rFonts w:asciiTheme="minorHAnsi" w:hAnsiTheme="minorHAnsi"/>
            <w:noProof/>
            <w:webHidden/>
            <w:sz w:val="22"/>
            <w:szCs w:val="22"/>
          </w:rPr>
          <w:fldChar w:fldCharType="end"/>
        </w:r>
      </w:hyperlink>
    </w:p>
    <w:p w:rsidR="00FF2B8C" w:rsidRPr="00E94E82" w:rsidRDefault="008C24BC" w:rsidP="008C24BC">
      <w:pPr>
        <w:rPr>
          <w:rFonts w:asciiTheme="minorHAnsi" w:hAnsiTheme="minorHAnsi"/>
          <w:color w:val="000000" w:themeColor="text1"/>
          <w:sz w:val="24"/>
          <w:lang w:eastAsia="pt-BR"/>
        </w:rPr>
      </w:pPr>
      <w:r w:rsidRPr="008C24BC">
        <w:rPr>
          <w:rFonts w:asciiTheme="minorHAnsi" w:hAnsiTheme="minorHAnsi"/>
          <w:b/>
          <w:bCs/>
          <w:noProof/>
        </w:rPr>
        <w:fldChar w:fldCharType="end"/>
      </w:r>
    </w:p>
    <w:p w:rsidR="000B5B83" w:rsidRPr="00E94E82" w:rsidRDefault="000B5B83" w:rsidP="00EA1415">
      <w:pPr>
        <w:rPr>
          <w:rFonts w:asciiTheme="minorHAnsi" w:hAnsiTheme="minorHAnsi"/>
          <w:color w:val="000000" w:themeColor="text1"/>
          <w:sz w:val="28"/>
        </w:rPr>
      </w:pPr>
    </w:p>
    <w:p w:rsidR="000B5B83" w:rsidRDefault="000B5B83" w:rsidP="00EA1415">
      <w:pPr>
        <w:rPr>
          <w:b/>
        </w:rPr>
      </w:pPr>
    </w:p>
    <w:p w:rsidR="000B5B83" w:rsidRDefault="000B5B83" w:rsidP="00EA1415">
      <w:pPr>
        <w:rPr>
          <w:b/>
        </w:rPr>
      </w:pPr>
    </w:p>
    <w:p w:rsidR="000B5B83" w:rsidRDefault="000B5B83" w:rsidP="00EA1415">
      <w:pPr>
        <w:rPr>
          <w:b/>
        </w:rPr>
      </w:pPr>
    </w:p>
    <w:p w:rsidR="000B5B83" w:rsidRDefault="000B5B83" w:rsidP="00EA1415">
      <w:pPr>
        <w:rPr>
          <w:b/>
        </w:rPr>
      </w:pPr>
    </w:p>
    <w:p w:rsidR="0054168A" w:rsidRDefault="0054168A" w:rsidP="00EA1415">
      <w:pPr>
        <w:rPr>
          <w:b/>
        </w:rPr>
      </w:pPr>
    </w:p>
    <w:p w:rsidR="0054168A" w:rsidRDefault="0054168A" w:rsidP="00EA1415">
      <w:pPr>
        <w:rPr>
          <w:b/>
        </w:rPr>
      </w:pPr>
    </w:p>
    <w:p w:rsidR="00B6533B" w:rsidRDefault="00B6533B" w:rsidP="00EA1415">
      <w:pPr>
        <w:rPr>
          <w:b/>
        </w:rPr>
      </w:pPr>
    </w:p>
    <w:p w:rsidR="001A6982" w:rsidRDefault="001A6982" w:rsidP="00EA1415">
      <w:pPr>
        <w:rPr>
          <w:b/>
        </w:rPr>
      </w:pPr>
    </w:p>
    <w:p w:rsidR="00270BC1" w:rsidRDefault="00270BC1" w:rsidP="00EA1415">
      <w:pPr>
        <w:rPr>
          <w:b/>
        </w:rPr>
      </w:pPr>
    </w:p>
    <w:p w:rsidR="00270BC1" w:rsidRDefault="00270BC1" w:rsidP="00EA1415">
      <w:pPr>
        <w:rPr>
          <w:b/>
        </w:rPr>
      </w:pPr>
    </w:p>
    <w:p w:rsidR="006140D3" w:rsidRDefault="006140D3" w:rsidP="00EA1415">
      <w:pPr>
        <w:rPr>
          <w:b/>
        </w:rPr>
      </w:pPr>
    </w:p>
    <w:p w:rsidR="003247E7" w:rsidRDefault="003247E7" w:rsidP="00EA1415">
      <w:pPr>
        <w:rPr>
          <w:b/>
        </w:rPr>
      </w:pPr>
    </w:p>
    <w:p w:rsidR="003247E7" w:rsidRDefault="003247E7" w:rsidP="00EA1415">
      <w:pPr>
        <w:rPr>
          <w:b/>
        </w:rPr>
      </w:pPr>
    </w:p>
    <w:p w:rsidR="00F64364" w:rsidRDefault="00F64364" w:rsidP="00EA1415">
      <w:pPr>
        <w:rPr>
          <w:b/>
        </w:rPr>
      </w:pPr>
    </w:p>
    <w:p w:rsidR="00C17F44" w:rsidRPr="006159AD" w:rsidRDefault="00C17F44" w:rsidP="00C17F44">
      <w:pPr>
        <w:pStyle w:val="PargrafodaLista"/>
        <w:numPr>
          <w:ilvl w:val="0"/>
          <w:numId w:val="12"/>
        </w:numPr>
        <w:spacing w:after="160" w:line="259" w:lineRule="auto"/>
        <w:jc w:val="both"/>
        <w:outlineLvl w:val="0"/>
        <w:rPr>
          <w:b/>
        </w:rPr>
      </w:pPr>
      <w:bookmarkStart w:id="7" w:name="_Toc26284112"/>
      <w:bookmarkStart w:id="8" w:name="_Toc31383581"/>
      <w:bookmarkEnd w:id="0"/>
      <w:bookmarkEnd w:id="1"/>
      <w:bookmarkEnd w:id="2"/>
      <w:bookmarkEnd w:id="3"/>
      <w:bookmarkEnd w:id="4"/>
      <w:bookmarkEnd w:id="5"/>
      <w:bookmarkEnd w:id="6"/>
      <w:r w:rsidRPr="006159AD">
        <w:rPr>
          <w:b/>
        </w:rPr>
        <w:lastRenderedPageBreak/>
        <w:t>IDENTIFICAÇÃO</w:t>
      </w:r>
      <w:bookmarkEnd w:id="7"/>
      <w:bookmarkEnd w:id="8"/>
    </w:p>
    <w:tbl>
      <w:tblPr>
        <w:tblStyle w:val="TabeladeGrade4-nfase3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3617"/>
        <w:gridCol w:w="5399"/>
      </w:tblGrid>
      <w:tr w:rsidR="00C17F44" w:rsidRPr="008A574A" w:rsidTr="00B7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pct"/>
            <w:shd w:val="clear" w:color="auto" w:fill="294366"/>
            <w:vAlign w:val="center"/>
          </w:tcPr>
          <w:p w:rsidR="00C17F44" w:rsidRPr="008A574A" w:rsidRDefault="00C17F44" w:rsidP="006159AD">
            <w:pPr>
              <w:spacing w:line="240" w:lineRule="auto"/>
              <w:jc w:val="center"/>
              <w:rPr>
                <w:rFonts w:eastAsia="Segoe UI" w:cs="Arial"/>
                <w:bCs w:val="0"/>
                <w:szCs w:val="20"/>
              </w:rPr>
            </w:pPr>
            <w:r>
              <w:t>DATA</w:t>
            </w:r>
          </w:p>
        </w:tc>
        <w:tc>
          <w:tcPr>
            <w:tcW w:w="2994" w:type="pct"/>
            <w:shd w:val="clear" w:color="auto" w:fill="294366"/>
          </w:tcPr>
          <w:p w:rsidR="00C17F44" w:rsidRPr="008A574A" w:rsidRDefault="00C17F44" w:rsidP="006159A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Arial"/>
                <w:bCs w:val="0"/>
                <w:szCs w:val="20"/>
              </w:rPr>
            </w:pPr>
            <w:r>
              <w:t>PREPARADO POR</w:t>
            </w:r>
          </w:p>
        </w:tc>
      </w:tr>
      <w:tr w:rsidR="00C17F44" w:rsidRPr="008A574A" w:rsidTr="00B7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pct"/>
            <w:shd w:val="clear" w:color="auto" w:fill="EDEDED"/>
            <w:vAlign w:val="center"/>
          </w:tcPr>
          <w:p w:rsidR="00C17F44" w:rsidRPr="00FA6D64" w:rsidRDefault="002714E7" w:rsidP="00363556">
            <w:pPr>
              <w:spacing w:line="240" w:lineRule="auto"/>
              <w:jc w:val="center"/>
              <w:rPr>
                <w:rFonts w:eastAsia="Segoe UI" w:cs="Arial"/>
                <w:color w:val="000000" w:themeColor="text1"/>
                <w:sz w:val="20"/>
                <w:szCs w:val="20"/>
              </w:rPr>
            </w:pPr>
            <w:r>
              <w:rPr>
                <w:rFonts w:eastAsia="Segoe UI" w:cs="Arial"/>
                <w:color w:val="000000" w:themeColor="text1"/>
                <w:sz w:val="20"/>
                <w:szCs w:val="20"/>
              </w:rPr>
              <w:t>13</w:t>
            </w:r>
            <w:r w:rsidR="00754887">
              <w:rPr>
                <w:rFonts w:eastAsia="Segoe UI" w:cs="Arial"/>
                <w:color w:val="000000" w:themeColor="text1"/>
                <w:sz w:val="20"/>
                <w:szCs w:val="20"/>
              </w:rPr>
              <w:t>/01/2021</w:t>
            </w:r>
          </w:p>
        </w:tc>
        <w:tc>
          <w:tcPr>
            <w:tcW w:w="2994" w:type="pct"/>
            <w:vAlign w:val="center"/>
          </w:tcPr>
          <w:p w:rsidR="00C17F44" w:rsidRPr="004C0E09" w:rsidRDefault="006F76FE" w:rsidP="003635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egoe UI" w:cs="Arial"/>
                <w:color w:val="000000" w:themeColor="text1"/>
                <w:sz w:val="20"/>
                <w:szCs w:val="20"/>
              </w:rPr>
            </w:pPr>
            <w:r>
              <w:rPr>
                <w:rFonts w:eastAsia="Segoe UI" w:cs="Arial"/>
                <w:color w:val="000000" w:themeColor="text1"/>
                <w:sz w:val="20"/>
                <w:szCs w:val="20"/>
              </w:rPr>
              <w:t>Marcos Everton Almeida da Conceição</w:t>
            </w:r>
          </w:p>
        </w:tc>
      </w:tr>
    </w:tbl>
    <w:p w:rsidR="00C17F44" w:rsidRPr="009832AF" w:rsidRDefault="00C17F44" w:rsidP="00C17F44">
      <w:pPr>
        <w:pStyle w:val="PargrafodaLista"/>
        <w:ind w:left="792"/>
        <w:jc w:val="both"/>
      </w:pPr>
    </w:p>
    <w:p w:rsidR="009832AF" w:rsidRDefault="00C17F44" w:rsidP="009832AF">
      <w:pPr>
        <w:pStyle w:val="PargrafodaLista"/>
        <w:numPr>
          <w:ilvl w:val="0"/>
          <w:numId w:val="12"/>
        </w:numPr>
        <w:spacing w:after="160" w:line="259" w:lineRule="auto"/>
        <w:jc w:val="both"/>
        <w:outlineLvl w:val="0"/>
        <w:rPr>
          <w:b/>
        </w:rPr>
      </w:pPr>
      <w:bookmarkStart w:id="9" w:name="_Toc31383582"/>
      <w:r w:rsidRPr="009832AF">
        <w:rPr>
          <w:b/>
        </w:rPr>
        <w:t>CENÁRIO</w:t>
      </w:r>
      <w:bookmarkEnd w:id="9"/>
    </w:p>
    <w:p w:rsidR="009832AF" w:rsidRPr="009832AF" w:rsidRDefault="009832AF" w:rsidP="009832AF">
      <w:pPr>
        <w:pStyle w:val="PargrafodaLista"/>
        <w:spacing w:after="160" w:line="259" w:lineRule="auto"/>
        <w:ind w:left="360"/>
        <w:jc w:val="both"/>
        <w:outlineLvl w:val="0"/>
        <w:rPr>
          <w:b/>
        </w:rPr>
      </w:pPr>
    </w:p>
    <w:tbl>
      <w:tblPr>
        <w:tblStyle w:val="TabeladeGrade4-nfase3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EDEDED"/>
        <w:tblLook w:val="04A0" w:firstRow="1" w:lastRow="0" w:firstColumn="1" w:lastColumn="0" w:noHBand="0" w:noVBand="1"/>
      </w:tblPr>
      <w:tblGrid>
        <w:gridCol w:w="9016"/>
      </w:tblGrid>
      <w:tr w:rsidR="00C17F44" w:rsidRPr="009832AF" w:rsidTr="00B7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EDEDED"/>
            <w:vAlign w:val="center"/>
          </w:tcPr>
          <w:p w:rsidR="00C24022" w:rsidRPr="00DC722B" w:rsidRDefault="00C24022" w:rsidP="00146A30">
            <w:pPr>
              <w:spacing w:line="240" w:lineRule="auto"/>
              <w:jc w:val="both"/>
              <w:rPr>
                <w:rFonts w:eastAsia="Segoe UI" w:cs="Arial"/>
                <w:color w:val="000000" w:themeColor="text1"/>
              </w:rPr>
            </w:pPr>
          </w:p>
        </w:tc>
      </w:tr>
    </w:tbl>
    <w:p w:rsidR="00C17F44" w:rsidRPr="009832AF" w:rsidRDefault="00C17F44" w:rsidP="00C17F44">
      <w:pPr>
        <w:pStyle w:val="PargrafodaLista"/>
        <w:ind w:left="360"/>
        <w:jc w:val="both"/>
        <w:outlineLvl w:val="0"/>
      </w:pPr>
    </w:p>
    <w:p w:rsidR="00C17F44" w:rsidRPr="006159AD" w:rsidRDefault="00C17F44" w:rsidP="00C17F44">
      <w:pPr>
        <w:pStyle w:val="PargrafodaLista"/>
        <w:numPr>
          <w:ilvl w:val="0"/>
          <w:numId w:val="12"/>
        </w:numPr>
        <w:spacing w:after="160" w:line="259" w:lineRule="auto"/>
        <w:jc w:val="both"/>
        <w:outlineLvl w:val="0"/>
        <w:rPr>
          <w:b/>
        </w:rPr>
      </w:pPr>
      <w:bookmarkStart w:id="10" w:name="_Toc26284114"/>
      <w:bookmarkStart w:id="11" w:name="_Toc31383583"/>
      <w:r w:rsidRPr="006159AD">
        <w:rPr>
          <w:b/>
        </w:rPr>
        <w:t>SOLUÇÃO</w:t>
      </w:r>
      <w:bookmarkEnd w:id="10"/>
      <w:bookmarkEnd w:id="11"/>
    </w:p>
    <w:tbl>
      <w:tblPr>
        <w:tblStyle w:val="TabeladeGrade4-nfase3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7429"/>
        <w:gridCol w:w="1587"/>
      </w:tblGrid>
      <w:tr w:rsidR="00C17F44" w:rsidRPr="008A574A" w:rsidTr="00B7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294366"/>
            <w:vAlign w:val="center"/>
          </w:tcPr>
          <w:p w:rsidR="00C17F44" w:rsidRPr="006159AD" w:rsidRDefault="00C17F44" w:rsidP="006159AD">
            <w:pPr>
              <w:spacing w:line="240" w:lineRule="auto"/>
              <w:jc w:val="center"/>
              <w:rPr>
                <w:rFonts w:eastAsia="Segoe UI" w:cs="Arial"/>
                <w:bCs w:val="0"/>
                <w:sz w:val="20"/>
                <w:szCs w:val="20"/>
              </w:rPr>
            </w:pPr>
            <w:r w:rsidRPr="006159AD">
              <w:rPr>
                <w:sz w:val="20"/>
                <w:szCs w:val="20"/>
              </w:rPr>
              <w:t>TIPO</w:t>
            </w:r>
          </w:p>
        </w:tc>
      </w:tr>
      <w:tr w:rsidR="00C17F44" w:rsidRPr="00A2238E" w:rsidTr="00B7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pct"/>
            <w:shd w:val="clear" w:color="auto" w:fill="EDEDED"/>
            <w:vAlign w:val="center"/>
          </w:tcPr>
          <w:p w:rsidR="00C17F44" w:rsidRPr="006159AD" w:rsidRDefault="00C17F44" w:rsidP="006159AD">
            <w:pPr>
              <w:spacing w:line="240" w:lineRule="auto"/>
              <w:rPr>
                <w:rFonts w:eastAsia="Segoe UI" w:cs="Arial"/>
                <w:b w:val="0"/>
                <w:color w:val="000000" w:themeColor="text1"/>
                <w:sz w:val="20"/>
                <w:szCs w:val="20"/>
              </w:rPr>
            </w:pPr>
            <w:r w:rsidRPr="006159AD">
              <w:rPr>
                <w:rFonts w:eastAsia="Segoe UI" w:cs="Arial"/>
                <w:b w:val="0"/>
                <w:color w:val="000000" w:themeColor="text1"/>
                <w:sz w:val="20"/>
                <w:szCs w:val="20"/>
              </w:rPr>
              <w:t>Solução de Contorno</w:t>
            </w:r>
          </w:p>
        </w:tc>
        <w:sdt>
          <w:sdtPr>
            <w:rPr>
              <w:rFonts w:eastAsia="Segoe UI" w:cs="Arial"/>
              <w:color w:val="000000" w:themeColor="text1"/>
              <w:sz w:val="20"/>
              <w:szCs w:val="20"/>
            </w:rPr>
            <w:id w:val="-15324063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0" w:type="pct"/>
                <w:shd w:val="clear" w:color="auto" w:fill="EDEDED"/>
                <w:vAlign w:val="center"/>
              </w:tcPr>
              <w:p w:rsidR="00C17F44" w:rsidRPr="006159AD" w:rsidRDefault="00194C31" w:rsidP="006159AD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Segoe UI" w:cs="Arial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000000" w:themeColor="text1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C17F44" w:rsidRPr="00A2238E" w:rsidTr="00B703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pct"/>
            <w:shd w:val="clear" w:color="auto" w:fill="EDEDED"/>
            <w:vAlign w:val="center"/>
          </w:tcPr>
          <w:p w:rsidR="00C17F44" w:rsidRPr="006159AD" w:rsidRDefault="00C17F44" w:rsidP="006159AD">
            <w:pPr>
              <w:spacing w:line="240" w:lineRule="auto"/>
              <w:rPr>
                <w:rFonts w:eastAsia="Segoe UI" w:cs="Arial"/>
                <w:b w:val="0"/>
                <w:color w:val="000000" w:themeColor="text1"/>
                <w:sz w:val="20"/>
                <w:szCs w:val="20"/>
              </w:rPr>
            </w:pPr>
            <w:r w:rsidRPr="006159AD">
              <w:rPr>
                <w:rFonts w:eastAsia="Segoe UI" w:cs="Arial"/>
                <w:b w:val="0"/>
                <w:color w:val="000000" w:themeColor="text1"/>
                <w:sz w:val="20"/>
                <w:szCs w:val="20"/>
              </w:rPr>
              <w:t>Solução Definitiva</w:t>
            </w:r>
          </w:p>
        </w:tc>
        <w:sdt>
          <w:sdtPr>
            <w:rPr>
              <w:rFonts w:eastAsia="Segoe UI" w:cs="Arial"/>
              <w:color w:val="000000" w:themeColor="text1"/>
              <w:sz w:val="20"/>
              <w:szCs w:val="20"/>
            </w:rPr>
            <w:id w:val="1173305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0" w:type="pct"/>
                <w:shd w:val="clear" w:color="auto" w:fill="EDEDED"/>
                <w:vAlign w:val="center"/>
              </w:tcPr>
              <w:p w:rsidR="00C17F44" w:rsidRPr="006159AD" w:rsidRDefault="00C17F44" w:rsidP="006159A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Segoe UI" w:cs="Arial"/>
                    <w:color w:val="000000" w:themeColor="text1"/>
                    <w:sz w:val="20"/>
                    <w:szCs w:val="20"/>
                  </w:rPr>
                </w:pPr>
                <w:r w:rsidRPr="006159AD">
                  <w:rPr>
                    <w:rFonts w:ascii="MS Gothic" w:eastAsia="MS Gothic" w:hAnsi="MS Gothic" w:cs="Arial" w:hint="eastAsia"/>
                    <w:color w:val="000000" w:themeColor="text1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C17F44" w:rsidRPr="00A2238E" w:rsidTr="00B7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pct"/>
            <w:shd w:val="clear" w:color="auto" w:fill="EDEDED"/>
            <w:vAlign w:val="center"/>
          </w:tcPr>
          <w:p w:rsidR="00C17F44" w:rsidRPr="006159AD" w:rsidRDefault="00C17F44" w:rsidP="006159AD">
            <w:pPr>
              <w:spacing w:line="240" w:lineRule="auto"/>
              <w:rPr>
                <w:rFonts w:eastAsia="Segoe UI" w:cs="Arial"/>
                <w:b w:val="0"/>
                <w:color w:val="000000" w:themeColor="text1"/>
                <w:sz w:val="20"/>
                <w:szCs w:val="20"/>
              </w:rPr>
            </w:pPr>
            <w:r w:rsidRPr="006159AD">
              <w:rPr>
                <w:rFonts w:eastAsia="Segoe UI" w:cs="Arial"/>
                <w:b w:val="0"/>
                <w:color w:val="000000" w:themeColor="text1"/>
                <w:sz w:val="20"/>
                <w:szCs w:val="20"/>
              </w:rPr>
              <w:t xml:space="preserve">Outros:  </w:t>
            </w:r>
            <w:r w:rsidRPr="006159AD">
              <w:rPr>
                <w:b w:val="0"/>
                <w:i/>
                <w:color w:val="0000FF"/>
                <w:sz w:val="20"/>
                <w:szCs w:val="20"/>
              </w:rPr>
              <w:t>[Especificar]</w:t>
            </w:r>
          </w:p>
        </w:tc>
        <w:sdt>
          <w:sdtPr>
            <w:rPr>
              <w:rFonts w:eastAsia="Segoe UI" w:cs="Arial"/>
              <w:color w:val="000000" w:themeColor="text1"/>
              <w:sz w:val="20"/>
              <w:szCs w:val="20"/>
            </w:rPr>
            <w:id w:val="-361061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0" w:type="pct"/>
                <w:shd w:val="clear" w:color="auto" w:fill="EDEDED"/>
                <w:vAlign w:val="center"/>
              </w:tcPr>
              <w:p w:rsidR="00C17F44" w:rsidRPr="006159AD" w:rsidRDefault="00C17F44" w:rsidP="006159AD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Segoe UI" w:cs="Arial"/>
                    <w:color w:val="000000" w:themeColor="text1"/>
                    <w:sz w:val="20"/>
                    <w:szCs w:val="20"/>
                  </w:rPr>
                </w:pPr>
                <w:r w:rsidRPr="006159AD">
                  <w:rPr>
                    <w:rFonts w:ascii="MS Gothic" w:eastAsia="MS Gothic" w:hAnsi="MS Gothic" w:cs="Arial" w:hint="eastAsia"/>
                    <w:color w:val="000000" w:themeColor="text1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C17F44" w:rsidRDefault="00C17F44" w:rsidP="00C17F44">
      <w:pPr>
        <w:pStyle w:val="PargrafodaLista"/>
        <w:ind w:left="792"/>
        <w:jc w:val="both"/>
      </w:pPr>
    </w:p>
    <w:p w:rsidR="00C17F44" w:rsidRPr="006159AD" w:rsidRDefault="00C17F44" w:rsidP="00C17F44">
      <w:pPr>
        <w:pStyle w:val="PargrafodaLista"/>
        <w:numPr>
          <w:ilvl w:val="1"/>
          <w:numId w:val="12"/>
        </w:numPr>
        <w:spacing w:after="160" w:line="259" w:lineRule="auto"/>
        <w:jc w:val="both"/>
        <w:rPr>
          <w:b/>
        </w:rPr>
      </w:pPr>
      <w:r w:rsidRPr="006159AD">
        <w:rPr>
          <w:b/>
        </w:rPr>
        <w:t xml:space="preserve">DESCRIÇÃO </w:t>
      </w:r>
    </w:p>
    <w:tbl>
      <w:tblPr>
        <w:tblStyle w:val="TabeladeGrade4-nfase3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EDEDED"/>
        <w:tblLook w:val="04A0" w:firstRow="1" w:lastRow="0" w:firstColumn="1" w:lastColumn="0" w:noHBand="0" w:noVBand="1"/>
      </w:tblPr>
      <w:tblGrid>
        <w:gridCol w:w="9016"/>
      </w:tblGrid>
      <w:tr w:rsidR="00C17F44" w:rsidRPr="00A2238E" w:rsidTr="00B7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EDEDED"/>
            <w:vAlign w:val="center"/>
          </w:tcPr>
          <w:p w:rsidR="005D6897" w:rsidRPr="00AC179E" w:rsidRDefault="005D6897" w:rsidP="00AC179E">
            <w:pPr>
              <w:spacing w:line="240" w:lineRule="auto"/>
              <w:jc w:val="both"/>
              <w:rPr>
                <w:rFonts w:eastAsia="Segoe UI" w:cs="Arial"/>
                <w:color w:val="000000" w:themeColor="text1"/>
              </w:rPr>
            </w:pPr>
          </w:p>
        </w:tc>
      </w:tr>
    </w:tbl>
    <w:p w:rsidR="00C17F44" w:rsidRDefault="00C17F44" w:rsidP="00C17F44">
      <w:pPr>
        <w:pStyle w:val="PargrafodaLista"/>
        <w:ind w:left="360"/>
        <w:jc w:val="both"/>
        <w:outlineLvl w:val="0"/>
      </w:pPr>
    </w:p>
    <w:p w:rsidR="00C17F44" w:rsidRPr="009832AF" w:rsidRDefault="00C17F44" w:rsidP="00C17F44">
      <w:pPr>
        <w:pStyle w:val="PargrafodaLista"/>
        <w:numPr>
          <w:ilvl w:val="1"/>
          <w:numId w:val="12"/>
        </w:numPr>
        <w:spacing w:after="160" w:line="259" w:lineRule="auto"/>
        <w:jc w:val="both"/>
        <w:rPr>
          <w:b/>
        </w:rPr>
      </w:pPr>
      <w:bookmarkStart w:id="12" w:name="_Toc26284115"/>
      <w:r w:rsidRPr="009832AF">
        <w:rPr>
          <w:b/>
        </w:rPr>
        <w:t>PROCEDIMENTOS</w:t>
      </w:r>
      <w:r w:rsidRPr="009832AF">
        <w:rPr>
          <w:b/>
        </w:rPr>
        <w:tab/>
      </w:r>
    </w:p>
    <w:tbl>
      <w:tblPr>
        <w:tblStyle w:val="TabeladeGrade4-nfase3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EDEDED"/>
        <w:tblLook w:val="04A0" w:firstRow="1" w:lastRow="0" w:firstColumn="1" w:lastColumn="0" w:noHBand="0" w:noVBand="1"/>
      </w:tblPr>
      <w:tblGrid>
        <w:gridCol w:w="9016"/>
      </w:tblGrid>
      <w:tr w:rsidR="00C17F44" w:rsidRPr="009832AF" w:rsidTr="00186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EDEDED"/>
            <w:vAlign w:val="center"/>
          </w:tcPr>
          <w:p w:rsidR="003F6ECC" w:rsidRPr="003F6ECC" w:rsidRDefault="003F6ECC" w:rsidP="00054550">
            <w:pPr>
              <w:pStyle w:val="PargrafodaLista"/>
              <w:spacing w:line="240" w:lineRule="auto"/>
              <w:jc w:val="both"/>
              <w:rPr>
                <w:color w:val="000000" w:themeColor="text1"/>
              </w:rPr>
            </w:pPr>
          </w:p>
        </w:tc>
      </w:tr>
    </w:tbl>
    <w:p w:rsidR="00C17F44" w:rsidRDefault="00C17F44" w:rsidP="00C17F44">
      <w:pPr>
        <w:pStyle w:val="PargrafodaLista"/>
        <w:ind w:left="792"/>
        <w:jc w:val="both"/>
        <w:outlineLvl w:val="0"/>
      </w:pPr>
    </w:p>
    <w:p w:rsidR="00C17F44" w:rsidRPr="006159AD" w:rsidRDefault="00C17F44" w:rsidP="00C17F44">
      <w:pPr>
        <w:pStyle w:val="PargrafodaLista"/>
        <w:numPr>
          <w:ilvl w:val="0"/>
          <w:numId w:val="12"/>
        </w:numPr>
        <w:spacing w:after="160" w:line="259" w:lineRule="auto"/>
        <w:jc w:val="both"/>
        <w:outlineLvl w:val="0"/>
        <w:rPr>
          <w:b/>
        </w:rPr>
      </w:pPr>
      <w:bookmarkStart w:id="13" w:name="_Toc31383584"/>
      <w:r w:rsidRPr="006159AD">
        <w:rPr>
          <w:b/>
        </w:rPr>
        <w:t>IMPACTOS</w:t>
      </w:r>
      <w:bookmarkEnd w:id="12"/>
      <w:bookmarkEnd w:id="13"/>
    </w:p>
    <w:tbl>
      <w:tblPr>
        <w:tblStyle w:val="TabeladeGrade4-nfase3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EDEDED"/>
        <w:tblLook w:val="04A0" w:firstRow="1" w:lastRow="0" w:firstColumn="1" w:lastColumn="0" w:noHBand="0" w:noVBand="1"/>
      </w:tblPr>
      <w:tblGrid>
        <w:gridCol w:w="9016"/>
      </w:tblGrid>
      <w:tr w:rsidR="00C17F44" w:rsidRPr="00A2238E" w:rsidTr="00B7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EDEDED"/>
            <w:vAlign w:val="center"/>
          </w:tcPr>
          <w:p w:rsidR="005D6897" w:rsidRPr="00FA2B37" w:rsidRDefault="00715E97" w:rsidP="006159AD">
            <w:pPr>
              <w:spacing w:line="240" w:lineRule="auto"/>
              <w:jc w:val="both"/>
              <w:rPr>
                <w:rFonts w:eastAsia="Segoe UI" w:cs="Arial"/>
                <w:b w:val="0"/>
                <w:color w:val="000000" w:themeColor="text1"/>
              </w:rPr>
            </w:pPr>
            <w:r>
              <w:rPr>
                <w:rFonts w:eastAsia="Segoe UI" w:cs="Arial"/>
                <w:b w:val="0"/>
                <w:color w:val="000000" w:themeColor="text1"/>
              </w:rPr>
              <w:t>Não se aplica.</w:t>
            </w:r>
          </w:p>
        </w:tc>
      </w:tr>
    </w:tbl>
    <w:p w:rsidR="00C17F44" w:rsidRDefault="00C17F44" w:rsidP="00C17F44">
      <w:pPr>
        <w:pStyle w:val="PargrafodaLista"/>
        <w:ind w:left="360"/>
        <w:jc w:val="both"/>
        <w:outlineLvl w:val="0"/>
      </w:pPr>
    </w:p>
    <w:p w:rsidR="00C17F44" w:rsidRPr="00790450" w:rsidRDefault="00C17F44" w:rsidP="00C17F44">
      <w:pPr>
        <w:pStyle w:val="PargrafodaLista"/>
        <w:numPr>
          <w:ilvl w:val="0"/>
          <w:numId w:val="12"/>
        </w:numPr>
        <w:spacing w:after="160" w:line="259" w:lineRule="auto"/>
        <w:jc w:val="both"/>
        <w:outlineLvl w:val="0"/>
        <w:rPr>
          <w:b/>
        </w:rPr>
      </w:pPr>
      <w:bookmarkStart w:id="14" w:name="_Toc26284116"/>
      <w:bookmarkStart w:id="15" w:name="_Toc31383585"/>
      <w:r w:rsidRPr="00790450">
        <w:rPr>
          <w:b/>
        </w:rPr>
        <w:t>CAUSA RAIZ</w:t>
      </w:r>
      <w:bookmarkEnd w:id="14"/>
      <w:bookmarkEnd w:id="15"/>
    </w:p>
    <w:tbl>
      <w:tblPr>
        <w:tblStyle w:val="TabeladeGrade4-nfase3"/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EDEDED"/>
        <w:tblLook w:val="04A0" w:firstRow="1" w:lastRow="0" w:firstColumn="1" w:lastColumn="0" w:noHBand="0" w:noVBand="1"/>
      </w:tblPr>
      <w:tblGrid>
        <w:gridCol w:w="9016"/>
      </w:tblGrid>
      <w:tr w:rsidR="002F2770" w:rsidRPr="002F2770" w:rsidTr="00B7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EDEDED"/>
            <w:vAlign w:val="center"/>
          </w:tcPr>
          <w:p w:rsidR="00F015EB" w:rsidRPr="002F2770" w:rsidRDefault="00F015EB" w:rsidP="00913F55">
            <w:pPr>
              <w:spacing w:before="240" w:line="240" w:lineRule="auto"/>
              <w:jc w:val="both"/>
              <w:rPr>
                <w:b w:val="0"/>
                <w:color w:val="000000" w:themeColor="text1"/>
              </w:rPr>
            </w:pPr>
          </w:p>
        </w:tc>
      </w:tr>
    </w:tbl>
    <w:p w:rsidR="00C17F44" w:rsidRDefault="00C17F44" w:rsidP="00C17F44">
      <w:pPr>
        <w:jc w:val="both"/>
        <w:outlineLvl w:val="0"/>
      </w:pPr>
    </w:p>
    <w:p w:rsidR="003247E7" w:rsidRDefault="003247E7" w:rsidP="00C17F44">
      <w:pPr>
        <w:rPr>
          <w:b/>
        </w:rPr>
      </w:pPr>
    </w:p>
    <w:sectPr w:rsidR="003247E7" w:rsidSect="00B6533B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6BF" w:rsidRDefault="003946BF" w:rsidP="00EF42E8">
      <w:pPr>
        <w:spacing w:after="0" w:line="240" w:lineRule="auto"/>
      </w:pPr>
      <w:r>
        <w:separator/>
      </w:r>
    </w:p>
  </w:endnote>
  <w:endnote w:type="continuationSeparator" w:id="0">
    <w:p w:rsidR="003946BF" w:rsidRDefault="003946BF" w:rsidP="00EF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4E7" w:rsidRDefault="002714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513" w:type="dxa"/>
      <w:tblLook w:val="0000" w:firstRow="0" w:lastRow="0" w:firstColumn="0" w:lastColumn="0" w:noHBand="0" w:noVBand="0"/>
    </w:tblPr>
    <w:tblGrid>
      <w:gridCol w:w="3828"/>
      <w:gridCol w:w="3685"/>
    </w:tblGrid>
    <w:tr w:rsidR="00B70373" w:rsidRPr="00233238" w:rsidTr="00AC5305">
      <w:trPr>
        <w:cantSplit/>
        <w:trHeight w:val="368"/>
      </w:trPr>
      <w:tc>
        <w:tcPr>
          <w:tcW w:w="3828" w:type="dxa"/>
          <w:vMerge w:val="restart"/>
          <w:vAlign w:val="center"/>
        </w:tcPr>
        <w:p w:rsidR="00B70373" w:rsidRPr="00E25F12" w:rsidRDefault="00B70373" w:rsidP="000B5B83">
          <w:pPr>
            <w:pStyle w:val="Rodap"/>
            <w:rPr>
              <w:snapToGrid w:val="0"/>
              <w:color w:val="808080" w:themeColor="background1" w:themeShade="80"/>
              <w:sz w:val="18"/>
              <w:szCs w:val="18"/>
            </w:rPr>
          </w:pPr>
          <w:r w:rsidRPr="00233238">
            <w:rPr>
              <w:color w:val="808080" w:themeColor="background1" w:themeShade="80"/>
              <w:sz w:val="18"/>
              <w:szCs w:val="18"/>
            </w:rPr>
            <w:t xml:space="preserve">Análise de Viabilidade da </w:t>
          </w:r>
          <w:r w:rsidRPr="00E25F12">
            <w:rPr>
              <w:color w:val="808080" w:themeColor="background1" w:themeShade="80"/>
              <w:sz w:val="18"/>
              <w:szCs w:val="18"/>
            </w:rPr>
            <w:t>Solução</w:t>
          </w:r>
        </w:p>
        <w:p w:rsidR="00B70373" w:rsidRPr="00233238" w:rsidRDefault="00B70373" w:rsidP="00B23937">
          <w:pPr>
            <w:pStyle w:val="Rodap"/>
            <w:rPr>
              <w:color w:val="808080" w:themeColor="background1" w:themeShade="80"/>
              <w:sz w:val="18"/>
              <w:szCs w:val="18"/>
            </w:rPr>
          </w:pPr>
        </w:p>
      </w:tc>
      <w:tc>
        <w:tcPr>
          <w:tcW w:w="3685" w:type="dxa"/>
          <w:vAlign w:val="center"/>
        </w:tcPr>
        <w:p w:rsidR="00B70373" w:rsidRPr="00233238" w:rsidRDefault="00B70373" w:rsidP="000B5B83">
          <w:pPr>
            <w:pStyle w:val="Rodap"/>
            <w:jc w:val="right"/>
            <w:rPr>
              <w:color w:val="808080" w:themeColor="background1" w:themeShade="80"/>
              <w:sz w:val="18"/>
              <w:szCs w:val="18"/>
            </w:rPr>
          </w:pPr>
          <w:r w:rsidRPr="00233238">
            <w:rPr>
              <w:color w:val="808080" w:themeColor="background1" w:themeShade="80"/>
              <w:sz w:val="18"/>
              <w:szCs w:val="18"/>
            </w:rPr>
            <w:t xml:space="preserve">Página </w: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begin"/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separate"/>
          </w:r>
          <w:r w:rsidR="002714E7">
            <w:rPr>
              <w:rStyle w:val="Nmerodepgina"/>
              <w:noProof/>
              <w:color w:val="808080" w:themeColor="background1" w:themeShade="80"/>
              <w:sz w:val="18"/>
              <w:szCs w:val="18"/>
            </w:rPr>
            <w:t>2</w: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end"/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t xml:space="preserve"> de </w: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begin"/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separate"/>
          </w:r>
          <w:r w:rsidR="002714E7">
            <w:rPr>
              <w:rStyle w:val="Nmerodepgina"/>
              <w:noProof/>
              <w:color w:val="808080" w:themeColor="background1" w:themeShade="80"/>
              <w:sz w:val="18"/>
              <w:szCs w:val="18"/>
            </w:rPr>
            <w:t>5</w: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  <w:tr w:rsidR="00B70373" w:rsidRPr="00233238" w:rsidTr="00AC5305">
      <w:trPr>
        <w:cantSplit/>
        <w:trHeight w:val="367"/>
      </w:trPr>
      <w:tc>
        <w:tcPr>
          <w:tcW w:w="3828" w:type="dxa"/>
          <w:vMerge/>
        </w:tcPr>
        <w:p w:rsidR="00B70373" w:rsidRPr="00630018" w:rsidRDefault="00B70373" w:rsidP="000B5B83">
          <w:pPr>
            <w:pStyle w:val="Rodap"/>
            <w:rPr>
              <w:color w:val="FFFFFF" w:themeColor="background1"/>
              <w:sz w:val="18"/>
              <w:szCs w:val="18"/>
            </w:rPr>
          </w:pPr>
        </w:p>
      </w:tc>
      <w:tc>
        <w:tcPr>
          <w:tcW w:w="3685" w:type="dxa"/>
          <w:vAlign w:val="center"/>
        </w:tcPr>
        <w:p w:rsidR="00B70373" w:rsidRDefault="00B70373" w:rsidP="000B5B83">
          <w:pPr>
            <w:pStyle w:val="Rodap"/>
            <w:jc w:val="right"/>
            <w:rPr>
              <w:color w:val="808080" w:themeColor="background1" w:themeShade="80"/>
              <w:sz w:val="18"/>
              <w:szCs w:val="18"/>
            </w:rPr>
          </w:pPr>
          <w:r w:rsidRPr="00233238">
            <w:rPr>
              <w:color w:val="808080" w:themeColor="background1" w:themeShade="80"/>
              <w:sz w:val="18"/>
              <w:szCs w:val="18"/>
            </w:rPr>
            <w:t xml:space="preserve">Última Atualização: </w:t>
          </w:r>
        </w:p>
        <w:p w:rsidR="00B70373" w:rsidRPr="00233238" w:rsidRDefault="00B70373" w:rsidP="00AC179E">
          <w:pPr>
            <w:pStyle w:val="Rodap"/>
            <w:jc w:val="right"/>
            <w:rPr>
              <w:color w:val="808080" w:themeColor="background1" w:themeShade="80"/>
              <w:sz w:val="18"/>
              <w:szCs w:val="18"/>
            </w:rPr>
          </w:pPr>
          <w:r w:rsidRPr="00233238">
            <w:rPr>
              <w:color w:val="808080" w:themeColor="background1" w:themeShade="80"/>
              <w:sz w:val="18"/>
              <w:szCs w:val="18"/>
            </w:rPr>
            <w:fldChar w:fldCharType="begin"/>
          </w:r>
          <w:r w:rsidRPr="00233238">
            <w:rPr>
              <w:color w:val="808080" w:themeColor="background1" w:themeShade="80"/>
              <w:sz w:val="18"/>
              <w:szCs w:val="18"/>
            </w:rPr>
            <w:instrText xml:space="preserve"> SAVEDATE  \* MERGEFORMAT </w:instrText>
          </w:r>
          <w:r w:rsidRPr="00233238">
            <w:rPr>
              <w:color w:val="808080" w:themeColor="background1" w:themeShade="80"/>
              <w:sz w:val="18"/>
              <w:szCs w:val="18"/>
            </w:rPr>
            <w:fldChar w:fldCharType="separate"/>
          </w:r>
          <w:r w:rsidR="002714E7">
            <w:rPr>
              <w:noProof/>
              <w:color w:val="808080" w:themeColor="background1" w:themeShade="80"/>
              <w:sz w:val="18"/>
              <w:szCs w:val="18"/>
            </w:rPr>
            <w:t>13/1/2021 09:35:00</w:t>
          </w:r>
          <w:r w:rsidRPr="00233238">
            <w:rPr>
              <w:noProof/>
              <w:color w:val="808080" w:themeColor="background1" w:themeShade="80"/>
              <w:sz w:val="18"/>
              <w:szCs w:val="18"/>
            </w:rPr>
            <w:fldChar w:fldCharType="end"/>
          </w:r>
          <w:r w:rsidRPr="00233238">
            <w:rPr>
              <w:color w:val="808080" w:themeColor="background1" w:themeShade="80"/>
              <w:sz w:val="18"/>
              <w:szCs w:val="18"/>
            </w:rPr>
            <w:t>h</w:t>
          </w:r>
        </w:p>
      </w:tc>
    </w:tr>
  </w:tbl>
  <w:p w:rsidR="00B70373" w:rsidRDefault="00B70373">
    <w:pPr>
      <w:pStyle w:val="Rodap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1CC80B5A" wp14:editId="41682AC0">
          <wp:simplePos x="0" y="0"/>
          <wp:positionH relativeFrom="column">
            <wp:posOffset>18471</wp:posOffset>
          </wp:positionH>
          <wp:positionV relativeFrom="paragraph">
            <wp:posOffset>-553999</wp:posOffset>
          </wp:positionV>
          <wp:extent cx="5815330" cy="604520"/>
          <wp:effectExtent l="0" t="0" r="0" b="508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fundo_rodapé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3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73" w:rsidRDefault="00B70373" w:rsidP="00B70373">
    <w:pPr>
      <w:pStyle w:val="Rodap"/>
    </w:pPr>
  </w:p>
  <w:p w:rsidR="00B70373" w:rsidRDefault="00B7037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73" w:rsidRDefault="00B7037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938" w:type="dxa"/>
      <w:tblLook w:val="0000" w:firstRow="0" w:lastRow="0" w:firstColumn="0" w:lastColumn="0" w:noHBand="0" w:noVBand="0"/>
    </w:tblPr>
    <w:tblGrid>
      <w:gridCol w:w="3119"/>
      <w:gridCol w:w="4819"/>
    </w:tblGrid>
    <w:tr w:rsidR="00B70373" w:rsidRPr="00233238" w:rsidTr="00E043AA">
      <w:trPr>
        <w:cantSplit/>
        <w:trHeight w:val="368"/>
      </w:trPr>
      <w:tc>
        <w:tcPr>
          <w:tcW w:w="3119" w:type="dxa"/>
          <w:vMerge w:val="restart"/>
          <w:vAlign w:val="center"/>
        </w:tcPr>
        <w:p w:rsidR="00B70373" w:rsidRPr="003A6D91" w:rsidRDefault="00B70373" w:rsidP="00B23937">
          <w:pPr>
            <w:pStyle w:val="Rodap"/>
            <w:rPr>
              <w:snapToGrid w:val="0"/>
              <w:color w:val="808080" w:themeColor="background1" w:themeShade="80"/>
              <w:sz w:val="18"/>
              <w:szCs w:val="18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3360" behindDoc="1" locked="0" layoutInCell="1" allowOverlap="1" wp14:anchorId="05C64204" wp14:editId="21DF3E8A">
                <wp:simplePos x="0" y="0"/>
                <wp:positionH relativeFrom="column">
                  <wp:posOffset>73660</wp:posOffset>
                </wp:positionH>
                <wp:positionV relativeFrom="paragraph">
                  <wp:posOffset>-94615</wp:posOffset>
                </wp:positionV>
                <wp:extent cx="5815330" cy="604520"/>
                <wp:effectExtent l="0" t="0" r="0" b="5080"/>
                <wp:wrapNone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fundo_rodapé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330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napToGrid w:val="0"/>
              <w:color w:val="808080" w:themeColor="background1" w:themeShade="80"/>
              <w:sz w:val="18"/>
              <w:szCs w:val="18"/>
            </w:rPr>
            <w:t>Arquivo:</w:t>
          </w:r>
          <w:r>
            <w:t xml:space="preserve"> </w:t>
          </w:r>
          <w:r w:rsidR="002714E7" w:rsidRPr="002714E7">
            <w:rPr>
              <w:snapToGrid w:val="0"/>
              <w:color w:val="808080" w:themeColor="background1" w:themeShade="80"/>
              <w:sz w:val="18"/>
              <w:szCs w:val="18"/>
            </w:rPr>
            <w:t>WO1340242</w:t>
          </w:r>
          <w:bookmarkStart w:id="16" w:name="_GoBack"/>
          <w:bookmarkEnd w:id="16"/>
        </w:p>
      </w:tc>
      <w:tc>
        <w:tcPr>
          <w:tcW w:w="4819" w:type="dxa"/>
          <w:vAlign w:val="center"/>
        </w:tcPr>
        <w:p w:rsidR="00B70373" w:rsidRDefault="00B70373" w:rsidP="00233238">
          <w:pPr>
            <w:pStyle w:val="Rodap"/>
            <w:jc w:val="right"/>
            <w:rPr>
              <w:color w:val="808080" w:themeColor="background1" w:themeShade="80"/>
              <w:sz w:val="18"/>
              <w:szCs w:val="18"/>
            </w:rPr>
          </w:pPr>
        </w:p>
        <w:p w:rsidR="00B70373" w:rsidRPr="00233238" w:rsidRDefault="00B70373" w:rsidP="00233238">
          <w:pPr>
            <w:pStyle w:val="Rodap"/>
            <w:jc w:val="right"/>
            <w:rPr>
              <w:color w:val="808080" w:themeColor="background1" w:themeShade="80"/>
              <w:sz w:val="18"/>
              <w:szCs w:val="18"/>
            </w:rPr>
          </w:pPr>
          <w:r w:rsidRPr="00233238">
            <w:rPr>
              <w:color w:val="808080" w:themeColor="background1" w:themeShade="80"/>
              <w:sz w:val="18"/>
              <w:szCs w:val="18"/>
            </w:rPr>
            <w:t xml:space="preserve">Página </w: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begin"/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separate"/>
          </w:r>
          <w:r w:rsidR="002714E7">
            <w:rPr>
              <w:rStyle w:val="Nmerodepgina"/>
              <w:noProof/>
              <w:color w:val="808080" w:themeColor="background1" w:themeShade="80"/>
              <w:sz w:val="18"/>
              <w:szCs w:val="18"/>
            </w:rPr>
            <w:t>5</w: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end"/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t xml:space="preserve"> de </w: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begin"/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separate"/>
          </w:r>
          <w:r w:rsidR="002714E7">
            <w:rPr>
              <w:rStyle w:val="Nmerodepgina"/>
              <w:noProof/>
              <w:color w:val="808080" w:themeColor="background1" w:themeShade="80"/>
              <w:sz w:val="18"/>
              <w:szCs w:val="18"/>
            </w:rPr>
            <w:t>5</w:t>
          </w:r>
          <w:r w:rsidRPr="00233238">
            <w:rPr>
              <w:rStyle w:val="Nmerodepgina"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  <w:tr w:rsidR="00B70373" w:rsidRPr="00233238" w:rsidTr="00E043AA">
      <w:trPr>
        <w:cantSplit/>
        <w:trHeight w:val="553"/>
      </w:trPr>
      <w:tc>
        <w:tcPr>
          <w:tcW w:w="3119" w:type="dxa"/>
          <w:vMerge/>
        </w:tcPr>
        <w:p w:rsidR="00B70373" w:rsidRPr="00630018" w:rsidRDefault="00B70373" w:rsidP="00233238">
          <w:pPr>
            <w:pStyle w:val="Rodap"/>
            <w:rPr>
              <w:color w:val="FFFFFF" w:themeColor="background1"/>
              <w:sz w:val="18"/>
              <w:szCs w:val="18"/>
            </w:rPr>
          </w:pPr>
        </w:p>
      </w:tc>
      <w:tc>
        <w:tcPr>
          <w:tcW w:w="4819" w:type="dxa"/>
          <w:vAlign w:val="center"/>
        </w:tcPr>
        <w:p w:rsidR="00B70373" w:rsidRDefault="00B70373" w:rsidP="003A6D91">
          <w:pPr>
            <w:pStyle w:val="Rodap"/>
            <w:jc w:val="right"/>
            <w:rPr>
              <w:color w:val="808080" w:themeColor="background1" w:themeShade="80"/>
              <w:sz w:val="18"/>
              <w:szCs w:val="18"/>
            </w:rPr>
          </w:pPr>
          <w:r w:rsidRPr="00233238">
            <w:rPr>
              <w:color w:val="808080" w:themeColor="background1" w:themeShade="80"/>
              <w:sz w:val="18"/>
              <w:szCs w:val="18"/>
            </w:rPr>
            <w:t>Última Atualização:</w:t>
          </w:r>
        </w:p>
        <w:p w:rsidR="00B70373" w:rsidRPr="00233238" w:rsidRDefault="00B70373" w:rsidP="00AC179E">
          <w:pPr>
            <w:pStyle w:val="Rodap"/>
            <w:jc w:val="right"/>
            <w:rPr>
              <w:color w:val="808080" w:themeColor="background1" w:themeShade="80"/>
              <w:sz w:val="18"/>
              <w:szCs w:val="18"/>
            </w:rPr>
          </w:pPr>
          <w:r w:rsidRPr="00233238">
            <w:rPr>
              <w:color w:val="808080" w:themeColor="background1" w:themeShade="80"/>
              <w:sz w:val="18"/>
              <w:szCs w:val="18"/>
            </w:rPr>
            <w:t xml:space="preserve"> </w:t>
          </w:r>
          <w:r w:rsidRPr="00233238">
            <w:rPr>
              <w:color w:val="808080" w:themeColor="background1" w:themeShade="80"/>
              <w:sz w:val="18"/>
              <w:szCs w:val="18"/>
            </w:rPr>
            <w:fldChar w:fldCharType="begin"/>
          </w:r>
          <w:r w:rsidRPr="00233238">
            <w:rPr>
              <w:color w:val="808080" w:themeColor="background1" w:themeShade="80"/>
              <w:sz w:val="18"/>
              <w:szCs w:val="18"/>
            </w:rPr>
            <w:instrText xml:space="preserve"> SAVEDATE  \* MERGEFORMAT </w:instrText>
          </w:r>
          <w:r w:rsidRPr="00233238">
            <w:rPr>
              <w:color w:val="808080" w:themeColor="background1" w:themeShade="80"/>
              <w:sz w:val="18"/>
              <w:szCs w:val="18"/>
            </w:rPr>
            <w:fldChar w:fldCharType="separate"/>
          </w:r>
          <w:r w:rsidR="002714E7">
            <w:rPr>
              <w:noProof/>
              <w:color w:val="808080" w:themeColor="background1" w:themeShade="80"/>
              <w:sz w:val="18"/>
              <w:szCs w:val="18"/>
            </w:rPr>
            <w:t>13/1/2021 09:35:00</w:t>
          </w:r>
          <w:r w:rsidRPr="00233238">
            <w:rPr>
              <w:noProof/>
              <w:color w:val="808080" w:themeColor="background1" w:themeShade="80"/>
              <w:sz w:val="18"/>
              <w:szCs w:val="18"/>
            </w:rPr>
            <w:fldChar w:fldCharType="end"/>
          </w:r>
          <w:r w:rsidRPr="00233238">
            <w:rPr>
              <w:color w:val="808080" w:themeColor="background1" w:themeShade="80"/>
              <w:sz w:val="18"/>
              <w:szCs w:val="18"/>
            </w:rPr>
            <w:t>h</w:t>
          </w:r>
        </w:p>
      </w:tc>
    </w:tr>
  </w:tbl>
  <w:p w:rsidR="00B70373" w:rsidRPr="0084517A" w:rsidRDefault="00B70373" w:rsidP="00233238">
    <w:pPr>
      <w:rPr>
        <w:rFonts w:ascii="Gill Sans MT" w:hAnsi="Gill Sans MT"/>
        <w:color w:val="FFFFFF"/>
        <w:sz w:val="28"/>
        <w:szCs w:val="28"/>
        <w:lang w:val="es-419"/>
      </w:rPr>
    </w:pPr>
  </w:p>
  <w:p w:rsidR="00B70373" w:rsidRDefault="00B70373" w:rsidP="00233238">
    <w:pPr>
      <w:pStyle w:val="Rodap"/>
      <w:tabs>
        <w:tab w:val="clear" w:pos="4252"/>
        <w:tab w:val="clear" w:pos="8504"/>
        <w:tab w:val="center" w:pos="4819"/>
      </w:tabs>
    </w:pPr>
    <w:r w:rsidRPr="00685C77">
      <w:rPr>
        <w:noProof/>
        <w:color w:val="808080" w:themeColor="background1" w:themeShade="80"/>
        <w:sz w:val="18"/>
        <w:lang w:eastAsia="pt-BR"/>
      </w:rPr>
      <w:drawing>
        <wp:anchor distT="0" distB="0" distL="114300" distR="114300" simplePos="0" relativeHeight="251668480" behindDoc="1" locked="0" layoutInCell="1" allowOverlap="1" wp14:anchorId="0C6EF89F" wp14:editId="18449FFD">
          <wp:simplePos x="0" y="0"/>
          <wp:positionH relativeFrom="column">
            <wp:posOffset>-15875</wp:posOffset>
          </wp:positionH>
          <wp:positionV relativeFrom="paragraph">
            <wp:posOffset>1051891</wp:posOffset>
          </wp:positionV>
          <wp:extent cx="6120765" cy="130175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undo_cabeçalho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1301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73" w:rsidRDefault="00B70373"/>
  <w:p w:rsidR="00B70373" w:rsidRDefault="00B703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6BF" w:rsidRDefault="003946BF" w:rsidP="00EF42E8">
      <w:pPr>
        <w:spacing w:after="0" w:line="240" w:lineRule="auto"/>
      </w:pPr>
      <w:r>
        <w:separator/>
      </w:r>
    </w:p>
  </w:footnote>
  <w:footnote w:type="continuationSeparator" w:id="0">
    <w:p w:rsidR="003946BF" w:rsidRDefault="003946BF" w:rsidP="00EF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4E7" w:rsidRDefault="002714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679"/>
    </w:tblGrid>
    <w:tr w:rsidR="00B70373" w:rsidRPr="00856FD1" w:rsidTr="00CC7C8F">
      <w:trPr>
        <w:trHeight w:val="846"/>
      </w:trPr>
      <w:tc>
        <w:tcPr>
          <w:tcW w:w="9498" w:type="dxa"/>
          <w:gridSpan w:val="2"/>
        </w:tcPr>
        <w:p w:rsidR="00B70373" w:rsidRDefault="00B70373" w:rsidP="00233238">
          <w:pPr>
            <w:pStyle w:val="Cabealho"/>
          </w:pPr>
        </w:p>
      </w:tc>
    </w:tr>
    <w:tr w:rsidR="00B70373" w:rsidRPr="00856FD1" w:rsidTr="00CC7C8F">
      <w:trPr>
        <w:trHeight w:val="999"/>
      </w:trPr>
      <w:tc>
        <w:tcPr>
          <w:tcW w:w="4819" w:type="dxa"/>
        </w:tcPr>
        <w:p w:rsidR="00B70373" w:rsidRDefault="00B70373" w:rsidP="00C60ED7">
          <w:pPr>
            <w:pStyle w:val="Cabealho"/>
            <w:rPr>
              <w:rFonts w:asciiTheme="minorHAnsi" w:hAnsiTheme="minorHAnsi" w:cstheme="minorHAnsi"/>
              <w:b/>
              <w:color w:val="808080" w:themeColor="background1" w:themeShade="80"/>
              <w:sz w:val="18"/>
              <w:szCs w:val="18"/>
            </w:rPr>
          </w:pPr>
          <w:r w:rsidRPr="009818A6">
            <w:rPr>
              <w:rFonts w:asciiTheme="minorHAnsi" w:hAnsiTheme="minorHAnsi" w:cstheme="minorHAnsi"/>
              <w:b/>
              <w:color w:val="808080" w:themeColor="background1" w:themeShade="80"/>
              <w:sz w:val="18"/>
              <w:szCs w:val="18"/>
            </w:rPr>
            <w:t xml:space="preserve">Metodologia de Desenvolvimento de Sistemas </w:t>
          </w:r>
        </w:p>
        <w:p w:rsidR="00B70373" w:rsidRPr="009818A6" w:rsidRDefault="00B70373" w:rsidP="00C60ED7">
          <w:pPr>
            <w:pStyle w:val="Cabealho"/>
            <w:rPr>
              <w:rFonts w:asciiTheme="minorHAnsi" w:hAnsiTheme="minorHAnsi" w:cstheme="minorHAnsi"/>
              <w:b/>
              <w:color w:val="808080" w:themeColor="background1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color w:val="808080" w:themeColor="background1" w:themeShade="80"/>
              <w:sz w:val="18"/>
              <w:szCs w:val="18"/>
            </w:rPr>
            <w:t>d</w:t>
          </w:r>
          <w:r w:rsidRPr="009818A6">
            <w:rPr>
              <w:rFonts w:asciiTheme="minorHAnsi" w:hAnsiTheme="minorHAnsi" w:cstheme="minorHAnsi"/>
              <w:b/>
              <w:color w:val="808080" w:themeColor="background1" w:themeShade="80"/>
              <w:sz w:val="18"/>
              <w:szCs w:val="18"/>
            </w:rPr>
            <w:t>a</w:t>
          </w:r>
          <w:r>
            <w:rPr>
              <w:rFonts w:asciiTheme="minorHAnsi" w:hAnsiTheme="minorHAnsi" w:cstheme="minorHAnsi"/>
              <w:b/>
              <w:color w:val="808080" w:themeColor="background1" w:themeShade="80"/>
              <w:sz w:val="18"/>
              <w:szCs w:val="18"/>
            </w:rPr>
            <w:t xml:space="preserve"> </w:t>
          </w:r>
          <w:r w:rsidRPr="009818A6">
            <w:rPr>
              <w:rFonts w:asciiTheme="minorHAnsi" w:hAnsiTheme="minorHAnsi" w:cstheme="minorHAnsi"/>
              <w:b/>
              <w:color w:val="808080" w:themeColor="background1" w:themeShade="80"/>
              <w:sz w:val="18"/>
              <w:szCs w:val="18"/>
            </w:rPr>
            <w:t>Coordenação-Geral de Sistemas</w:t>
          </w:r>
        </w:p>
        <w:p w:rsidR="00B70373" w:rsidRPr="00E043AA" w:rsidRDefault="00B70373" w:rsidP="00BB2151">
          <w:pPr>
            <w:pStyle w:val="Cabealho"/>
            <w:rPr>
              <w:color w:val="808080" w:themeColor="background1" w:themeShade="80"/>
              <w:sz w:val="18"/>
              <w:szCs w:val="16"/>
            </w:rPr>
          </w:pPr>
          <w:r>
            <w:rPr>
              <w:color w:val="808080" w:themeColor="background1" w:themeShade="80"/>
              <w:sz w:val="18"/>
              <w:szCs w:val="16"/>
            </w:rPr>
            <w:t>Nota Técnica</w:t>
          </w:r>
        </w:p>
        <w:p w:rsidR="00B70373" w:rsidRPr="00E55E3D" w:rsidRDefault="00B70373" w:rsidP="00BB2151">
          <w:pPr>
            <w:pStyle w:val="Cabealho"/>
            <w:rPr>
              <w:rFonts w:asciiTheme="minorHAnsi" w:hAnsiTheme="minorHAnsi"/>
              <w:color w:val="808080" w:themeColor="background1" w:themeShade="80"/>
              <w:sz w:val="18"/>
              <w:szCs w:val="16"/>
            </w:rPr>
          </w:pPr>
          <w:r w:rsidRPr="00E55E3D">
            <w:rPr>
              <w:rFonts w:asciiTheme="minorHAnsi" w:hAnsiTheme="minorHAnsi"/>
              <w:color w:val="808080" w:themeColor="background1" w:themeShade="80"/>
              <w:sz w:val="18"/>
              <w:szCs w:val="16"/>
            </w:rPr>
            <w:t>Versão:  &lt;1.0&gt;</w:t>
          </w:r>
        </w:p>
        <w:p w:rsidR="00B70373" w:rsidRPr="00E55E3D" w:rsidRDefault="00B70373" w:rsidP="00C60ED7">
          <w:pPr>
            <w:pStyle w:val="Cabealho"/>
            <w:rPr>
              <w:color w:val="808080" w:themeColor="background1" w:themeShade="80"/>
              <w:sz w:val="18"/>
            </w:rPr>
          </w:pPr>
        </w:p>
      </w:tc>
      <w:tc>
        <w:tcPr>
          <w:tcW w:w="4679" w:type="dxa"/>
        </w:tcPr>
        <w:p w:rsidR="00B70373" w:rsidRDefault="00B70373" w:rsidP="00C60ED7">
          <w:pPr>
            <w:pStyle w:val="Cabealho"/>
            <w:rPr>
              <w:rFonts w:asciiTheme="minorHAnsi" w:hAnsiTheme="minorHAnsi"/>
              <w:color w:val="808080" w:themeColor="background1" w:themeShade="80"/>
              <w:sz w:val="18"/>
              <w:szCs w:val="16"/>
            </w:rPr>
          </w:pPr>
        </w:p>
        <w:p w:rsidR="00B70373" w:rsidRDefault="00B70373" w:rsidP="00BB2151">
          <w:pPr>
            <w:pStyle w:val="Cabealho"/>
            <w:jc w:val="right"/>
            <w:rPr>
              <w:rFonts w:asciiTheme="minorHAnsi" w:hAnsiTheme="minorHAnsi"/>
              <w:color w:val="808080" w:themeColor="background1" w:themeShade="80"/>
              <w:sz w:val="18"/>
              <w:szCs w:val="16"/>
            </w:rPr>
          </w:pPr>
        </w:p>
        <w:p w:rsidR="00B70373" w:rsidRPr="00E55E3D" w:rsidRDefault="008230E9" w:rsidP="00BB2151">
          <w:pPr>
            <w:pStyle w:val="Cabealho"/>
            <w:jc w:val="right"/>
            <w:rPr>
              <w:rFonts w:asciiTheme="minorHAnsi" w:hAnsiTheme="minorHAnsi"/>
              <w:color w:val="808080" w:themeColor="background1" w:themeShade="80"/>
              <w:sz w:val="18"/>
              <w:szCs w:val="16"/>
            </w:rPr>
          </w:pPr>
          <w:r>
            <w:rPr>
              <w:rFonts w:asciiTheme="minorHAnsi" w:hAnsiTheme="minorHAnsi"/>
              <w:color w:val="808080" w:themeColor="background1" w:themeShade="80"/>
              <w:sz w:val="18"/>
              <w:szCs w:val="16"/>
            </w:rPr>
            <w:t xml:space="preserve">Data: </w:t>
          </w:r>
          <w:r w:rsidR="002714E7">
            <w:rPr>
              <w:rFonts w:asciiTheme="minorHAnsi" w:hAnsiTheme="minorHAnsi"/>
              <w:color w:val="808080" w:themeColor="background1" w:themeShade="80"/>
              <w:sz w:val="18"/>
              <w:szCs w:val="16"/>
            </w:rPr>
            <w:t>13</w:t>
          </w:r>
          <w:r w:rsidR="00754887">
            <w:rPr>
              <w:rFonts w:asciiTheme="minorHAnsi" w:hAnsiTheme="minorHAnsi"/>
              <w:color w:val="808080" w:themeColor="background1" w:themeShade="80"/>
              <w:sz w:val="18"/>
              <w:szCs w:val="16"/>
            </w:rPr>
            <w:t>/01/2021</w:t>
          </w:r>
        </w:p>
        <w:p w:rsidR="00B70373" w:rsidRDefault="00B70373" w:rsidP="00E55E3D">
          <w:pPr>
            <w:pStyle w:val="Cabealho"/>
          </w:pPr>
        </w:p>
      </w:tc>
    </w:tr>
  </w:tbl>
  <w:p w:rsidR="00B70373" w:rsidRDefault="00B7037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4E7" w:rsidRDefault="002714E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73" w:rsidRDefault="00B7037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73" w:rsidRPr="00685C77" w:rsidRDefault="00B70373" w:rsidP="00685C77">
    <w:pPr>
      <w:pStyle w:val="Cabealho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B26244C"/>
    <w:name w:val="QualidadeNumeracao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2"/>
    <w:multiLevelType w:val="multilevel"/>
    <w:tmpl w:val="A0EE543C"/>
    <w:name w:val="QualidadeNumeracao"/>
    <w:lvl w:ilvl="0">
      <w:start w:val="1"/>
      <w:numFmt w:val="decimal"/>
      <w:pStyle w:val="Ttulo1"/>
      <w:lvlText w:val=" %1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2" w15:restartNumberingAfterBreak="0">
    <w:nsid w:val="0079574F"/>
    <w:multiLevelType w:val="hybridMultilevel"/>
    <w:tmpl w:val="91168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11C58"/>
    <w:multiLevelType w:val="hybridMultilevel"/>
    <w:tmpl w:val="2482FE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72E"/>
    <w:multiLevelType w:val="hybridMultilevel"/>
    <w:tmpl w:val="2B2A4462"/>
    <w:lvl w:ilvl="0" w:tplc="F5404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85C73D6"/>
    <w:multiLevelType w:val="multilevel"/>
    <w:tmpl w:val="354871F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52902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B9262C"/>
    <w:multiLevelType w:val="hybridMultilevel"/>
    <w:tmpl w:val="4AFCF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A412E"/>
    <w:multiLevelType w:val="multilevel"/>
    <w:tmpl w:val="451216C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pStyle w:val="Estilo2"/>
      <w:lvlText w:val="%1.%2."/>
      <w:lvlJc w:val="left"/>
      <w:pPr>
        <w:ind w:left="3312" w:hanging="432"/>
      </w:pPr>
      <w:rPr>
        <w:rFonts w:ascii="Calibri" w:eastAsia="Calibri" w:hAnsi="Calibri" w:cs="Calibri"/>
        <w:b w:val="0"/>
        <w:color w:val="000000" w:themeColor="text1"/>
        <w:sz w:val="22"/>
        <w:szCs w:val="22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EE20A3"/>
    <w:multiLevelType w:val="hybridMultilevel"/>
    <w:tmpl w:val="2B2A4462"/>
    <w:lvl w:ilvl="0" w:tplc="F5404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82FEB"/>
    <w:multiLevelType w:val="hybridMultilevel"/>
    <w:tmpl w:val="2B2A4462"/>
    <w:lvl w:ilvl="0" w:tplc="F5404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8728E"/>
    <w:multiLevelType w:val="hybridMultilevel"/>
    <w:tmpl w:val="F9A027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B27471"/>
    <w:multiLevelType w:val="hybridMultilevel"/>
    <w:tmpl w:val="9CC4B36A"/>
    <w:lvl w:ilvl="0" w:tplc="BE0A1FF6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177C"/>
    <w:multiLevelType w:val="hybridMultilevel"/>
    <w:tmpl w:val="2D8CCD58"/>
    <w:lvl w:ilvl="0" w:tplc="E882696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55036"/>
    <w:multiLevelType w:val="hybridMultilevel"/>
    <w:tmpl w:val="BA3CFE58"/>
    <w:lvl w:ilvl="0" w:tplc="F4C031F4">
      <w:start w:val="1"/>
      <w:numFmt w:val="decimal"/>
      <w:pStyle w:val="listanumerada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A57049"/>
    <w:multiLevelType w:val="hybridMultilevel"/>
    <w:tmpl w:val="E2BA8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34FF"/>
    <w:multiLevelType w:val="hybridMultilevel"/>
    <w:tmpl w:val="DE68D65A"/>
    <w:lvl w:ilvl="0" w:tplc="CA4EAC2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A2B2C"/>
    <w:multiLevelType w:val="hybridMultilevel"/>
    <w:tmpl w:val="B24E0AA8"/>
    <w:lvl w:ilvl="0" w:tplc="38EC447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5DE9"/>
    <w:multiLevelType w:val="hybridMultilevel"/>
    <w:tmpl w:val="F96C37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D375B"/>
    <w:multiLevelType w:val="hybridMultilevel"/>
    <w:tmpl w:val="C5140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F2599"/>
    <w:multiLevelType w:val="hybridMultilevel"/>
    <w:tmpl w:val="4178F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90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377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A30961"/>
    <w:multiLevelType w:val="hybridMultilevel"/>
    <w:tmpl w:val="0EDED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E19FE"/>
    <w:multiLevelType w:val="hybridMultilevel"/>
    <w:tmpl w:val="921E08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672E5"/>
    <w:multiLevelType w:val="hybridMultilevel"/>
    <w:tmpl w:val="2B441816"/>
    <w:lvl w:ilvl="0" w:tplc="2582671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E5F77"/>
    <w:multiLevelType w:val="hybridMultilevel"/>
    <w:tmpl w:val="2B2A4462"/>
    <w:lvl w:ilvl="0" w:tplc="F5404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9467C"/>
    <w:multiLevelType w:val="hybridMultilevel"/>
    <w:tmpl w:val="FBE87C16"/>
    <w:lvl w:ilvl="0" w:tplc="EFF63EB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91E7E"/>
    <w:multiLevelType w:val="hybridMultilevel"/>
    <w:tmpl w:val="F06A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37BFE"/>
    <w:multiLevelType w:val="hybridMultilevel"/>
    <w:tmpl w:val="4D0050BC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056CC"/>
    <w:multiLevelType w:val="hybridMultilevel"/>
    <w:tmpl w:val="120489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B32C4"/>
    <w:multiLevelType w:val="hybridMultilevel"/>
    <w:tmpl w:val="98269A1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D4E683D"/>
    <w:multiLevelType w:val="multilevel"/>
    <w:tmpl w:val="04301670"/>
    <w:lvl w:ilvl="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35A80"/>
    <w:multiLevelType w:val="hybridMultilevel"/>
    <w:tmpl w:val="214A8526"/>
    <w:lvl w:ilvl="0" w:tplc="F522E5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33BE3"/>
    <w:multiLevelType w:val="hybridMultilevel"/>
    <w:tmpl w:val="2B2A4462"/>
    <w:lvl w:ilvl="0" w:tplc="F5404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B1527"/>
    <w:multiLevelType w:val="multilevel"/>
    <w:tmpl w:val="F4E20E52"/>
    <w:lvl w:ilvl="0">
      <w:start w:val="1"/>
      <w:numFmt w:val="decimal"/>
      <w:lvlText w:val="1.%1."/>
      <w:lvlJc w:val="left"/>
      <w:pPr>
        <w:tabs>
          <w:tab w:val="num" w:pos="57"/>
        </w:tabs>
        <w:ind w:left="113" w:hanging="113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1.%1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F46057D"/>
    <w:multiLevelType w:val="hybridMultilevel"/>
    <w:tmpl w:val="56625C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C10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36"/>
  </w:num>
  <w:num w:numId="7">
    <w:abstractNumId w:val="24"/>
  </w:num>
  <w:num w:numId="8">
    <w:abstractNumId w:val="1"/>
  </w:num>
  <w:num w:numId="9">
    <w:abstractNumId w:val="12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2"/>
  </w:num>
  <w:num w:numId="13">
    <w:abstractNumId w:val="23"/>
  </w:num>
  <w:num w:numId="14">
    <w:abstractNumId w:val="30"/>
  </w:num>
  <w:num w:numId="15">
    <w:abstractNumId w:val="31"/>
  </w:num>
  <w:num w:numId="16">
    <w:abstractNumId w:val="37"/>
  </w:num>
  <w:num w:numId="17">
    <w:abstractNumId w:val="20"/>
  </w:num>
  <w:num w:numId="18">
    <w:abstractNumId w:val="29"/>
  </w:num>
  <w:num w:numId="19">
    <w:abstractNumId w:val="32"/>
  </w:num>
  <w:num w:numId="20">
    <w:abstractNumId w:val="15"/>
  </w:num>
  <w:num w:numId="21">
    <w:abstractNumId w:val="10"/>
  </w:num>
  <w:num w:numId="22">
    <w:abstractNumId w:val="11"/>
  </w:num>
  <w:num w:numId="23">
    <w:abstractNumId w:val="4"/>
  </w:num>
  <w:num w:numId="24">
    <w:abstractNumId w:val="35"/>
  </w:num>
  <w:num w:numId="25">
    <w:abstractNumId w:val="27"/>
  </w:num>
  <w:num w:numId="26">
    <w:abstractNumId w:val="16"/>
  </w:num>
  <w:num w:numId="27">
    <w:abstractNumId w:val="7"/>
  </w:num>
  <w:num w:numId="28">
    <w:abstractNumId w:val="38"/>
  </w:num>
  <w:num w:numId="29">
    <w:abstractNumId w:val="25"/>
  </w:num>
  <w:num w:numId="30">
    <w:abstractNumId w:val="13"/>
  </w:num>
  <w:num w:numId="31">
    <w:abstractNumId w:val="19"/>
  </w:num>
  <w:num w:numId="32">
    <w:abstractNumId w:val="2"/>
  </w:num>
  <w:num w:numId="33">
    <w:abstractNumId w:val="34"/>
  </w:num>
  <w:num w:numId="34">
    <w:abstractNumId w:val="21"/>
  </w:num>
  <w:num w:numId="35">
    <w:abstractNumId w:val="14"/>
  </w:num>
  <w:num w:numId="36">
    <w:abstractNumId w:val="33"/>
  </w:num>
  <w:num w:numId="37">
    <w:abstractNumId w:val="28"/>
  </w:num>
  <w:num w:numId="38">
    <w:abstractNumId w:val="26"/>
  </w:num>
  <w:num w:numId="39">
    <w:abstractNumId w:val="17"/>
  </w:num>
  <w:num w:numId="4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C1"/>
    <w:rsid w:val="000008F5"/>
    <w:rsid w:val="000015EF"/>
    <w:rsid w:val="00002A63"/>
    <w:rsid w:val="00002C16"/>
    <w:rsid w:val="000045C6"/>
    <w:rsid w:val="0000704A"/>
    <w:rsid w:val="00011BED"/>
    <w:rsid w:val="00011EC1"/>
    <w:rsid w:val="000132EF"/>
    <w:rsid w:val="0001355B"/>
    <w:rsid w:val="0001363E"/>
    <w:rsid w:val="00016742"/>
    <w:rsid w:val="000170B6"/>
    <w:rsid w:val="00020665"/>
    <w:rsid w:val="00020E29"/>
    <w:rsid w:val="00024B6C"/>
    <w:rsid w:val="000260AA"/>
    <w:rsid w:val="000262B1"/>
    <w:rsid w:val="0003548A"/>
    <w:rsid w:val="00036BF9"/>
    <w:rsid w:val="00040294"/>
    <w:rsid w:val="0004054B"/>
    <w:rsid w:val="000427A6"/>
    <w:rsid w:val="0004286A"/>
    <w:rsid w:val="000446F0"/>
    <w:rsid w:val="00044BEE"/>
    <w:rsid w:val="000453D9"/>
    <w:rsid w:val="0004729D"/>
    <w:rsid w:val="00050A02"/>
    <w:rsid w:val="00051A31"/>
    <w:rsid w:val="00054550"/>
    <w:rsid w:val="00054CA5"/>
    <w:rsid w:val="00055AE5"/>
    <w:rsid w:val="00057615"/>
    <w:rsid w:val="00057F0C"/>
    <w:rsid w:val="000605CA"/>
    <w:rsid w:val="000610AB"/>
    <w:rsid w:val="000617D6"/>
    <w:rsid w:val="00062265"/>
    <w:rsid w:val="000629A1"/>
    <w:rsid w:val="000636E3"/>
    <w:rsid w:val="000655AE"/>
    <w:rsid w:val="00075F8D"/>
    <w:rsid w:val="0008068A"/>
    <w:rsid w:val="0008144E"/>
    <w:rsid w:val="00081D83"/>
    <w:rsid w:val="000830DC"/>
    <w:rsid w:val="000832F1"/>
    <w:rsid w:val="00085DB1"/>
    <w:rsid w:val="00086F46"/>
    <w:rsid w:val="000910BD"/>
    <w:rsid w:val="000953F3"/>
    <w:rsid w:val="000A10F1"/>
    <w:rsid w:val="000A1705"/>
    <w:rsid w:val="000A1A09"/>
    <w:rsid w:val="000A4060"/>
    <w:rsid w:val="000A6FDA"/>
    <w:rsid w:val="000A75FE"/>
    <w:rsid w:val="000B1CD1"/>
    <w:rsid w:val="000B337D"/>
    <w:rsid w:val="000B5083"/>
    <w:rsid w:val="000B5B83"/>
    <w:rsid w:val="000B7DBE"/>
    <w:rsid w:val="000C07B2"/>
    <w:rsid w:val="000C2EB9"/>
    <w:rsid w:val="000C506C"/>
    <w:rsid w:val="000C5F87"/>
    <w:rsid w:val="000C72EE"/>
    <w:rsid w:val="000D3FA5"/>
    <w:rsid w:val="000E0681"/>
    <w:rsid w:val="000E272F"/>
    <w:rsid w:val="000E3785"/>
    <w:rsid w:val="000E6DA1"/>
    <w:rsid w:val="000E71D6"/>
    <w:rsid w:val="000F01F8"/>
    <w:rsid w:val="000F09E2"/>
    <w:rsid w:val="000F2A68"/>
    <w:rsid w:val="000F3D37"/>
    <w:rsid w:val="000F7D85"/>
    <w:rsid w:val="000F7EEA"/>
    <w:rsid w:val="00102557"/>
    <w:rsid w:val="001025C3"/>
    <w:rsid w:val="00111E8A"/>
    <w:rsid w:val="00114DE6"/>
    <w:rsid w:val="0011555F"/>
    <w:rsid w:val="00117F66"/>
    <w:rsid w:val="00121559"/>
    <w:rsid w:val="00123A30"/>
    <w:rsid w:val="0012426E"/>
    <w:rsid w:val="00127048"/>
    <w:rsid w:val="0013215C"/>
    <w:rsid w:val="001322C9"/>
    <w:rsid w:val="001347F5"/>
    <w:rsid w:val="00134A17"/>
    <w:rsid w:val="00135C0B"/>
    <w:rsid w:val="001371B9"/>
    <w:rsid w:val="00142EBC"/>
    <w:rsid w:val="00143435"/>
    <w:rsid w:val="00143DDE"/>
    <w:rsid w:val="0014470F"/>
    <w:rsid w:val="00145D7D"/>
    <w:rsid w:val="00146A30"/>
    <w:rsid w:val="00147057"/>
    <w:rsid w:val="00147CBC"/>
    <w:rsid w:val="00147DFE"/>
    <w:rsid w:val="001540C9"/>
    <w:rsid w:val="0015518C"/>
    <w:rsid w:val="00155B40"/>
    <w:rsid w:val="00157772"/>
    <w:rsid w:val="00165C55"/>
    <w:rsid w:val="001671AA"/>
    <w:rsid w:val="00167839"/>
    <w:rsid w:val="001727DA"/>
    <w:rsid w:val="00172ADC"/>
    <w:rsid w:val="00172F15"/>
    <w:rsid w:val="00185910"/>
    <w:rsid w:val="001864D1"/>
    <w:rsid w:val="0018725B"/>
    <w:rsid w:val="00190B44"/>
    <w:rsid w:val="00192D7C"/>
    <w:rsid w:val="001935C2"/>
    <w:rsid w:val="001942B6"/>
    <w:rsid w:val="00194B1B"/>
    <w:rsid w:val="00194C31"/>
    <w:rsid w:val="00195627"/>
    <w:rsid w:val="0019710D"/>
    <w:rsid w:val="001A2E82"/>
    <w:rsid w:val="001A47C4"/>
    <w:rsid w:val="001A4AAD"/>
    <w:rsid w:val="001A503E"/>
    <w:rsid w:val="001A63A2"/>
    <w:rsid w:val="001A64A6"/>
    <w:rsid w:val="001A6982"/>
    <w:rsid w:val="001A6B3E"/>
    <w:rsid w:val="001A72F9"/>
    <w:rsid w:val="001B0650"/>
    <w:rsid w:val="001B0738"/>
    <w:rsid w:val="001B274F"/>
    <w:rsid w:val="001C088A"/>
    <w:rsid w:val="001C4A88"/>
    <w:rsid w:val="001C652C"/>
    <w:rsid w:val="001D068B"/>
    <w:rsid w:val="001D6BC9"/>
    <w:rsid w:val="001E25A7"/>
    <w:rsid w:val="001E468B"/>
    <w:rsid w:val="001E563B"/>
    <w:rsid w:val="001F323C"/>
    <w:rsid w:val="001F4928"/>
    <w:rsid w:val="001F5FB9"/>
    <w:rsid w:val="001F6FCE"/>
    <w:rsid w:val="001F7FFA"/>
    <w:rsid w:val="002024B3"/>
    <w:rsid w:val="00202DE1"/>
    <w:rsid w:val="00207BB9"/>
    <w:rsid w:val="00210B26"/>
    <w:rsid w:val="00210B83"/>
    <w:rsid w:val="00212728"/>
    <w:rsid w:val="00214F8C"/>
    <w:rsid w:val="0022052C"/>
    <w:rsid w:val="002210AD"/>
    <w:rsid w:val="00221605"/>
    <w:rsid w:val="00224366"/>
    <w:rsid w:val="00224D00"/>
    <w:rsid w:val="0022677E"/>
    <w:rsid w:val="00227930"/>
    <w:rsid w:val="00232A4D"/>
    <w:rsid w:val="00233238"/>
    <w:rsid w:val="00235130"/>
    <w:rsid w:val="00235B67"/>
    <w:rsid w:val="00235EF0"/>
    <w:rsid w:val="0023776A"/>
    <w:rsid w:val="00240CF8"/>
    <w:rsid w:val="0024404E"/>
    <w:rsid w:val="0024411B"/>
    <w:rsid w:val="0024526F"/>
    <w:rsid w:val="00245D43"/>
    <w:rsid w:val="00251443"/>
    <w:rsid w:val="00253257"/>
    <w:rsid w:val="002563E6"/>
    <w:rsid w:val="00257470"/>
    <w:rsid w:val="0026237D"/>
    <w:rsid w:val="00264813"/>
    <w:rsid w:val="00265470"/>
    <w:rsid w:val="00267FA9"/>
    <w:rsid w:val="00270115"/>
    <w:rsid w:val="0027056B"/>
    <w:rsid w:val="00270BC1"/>
    <w:rsid w:val="002714E7"/>
    <w:rsid w:val="00271F90"/>
    <w:rsid w:val="00277D1F"/>
    <w:rsid w:val="0028044B"/>
    <w:rsid w:val="00280588"/>
    <w:rsid w:val="0028092C"/>
    <w:rsid w:val="00280954"/>
    <w:rsid w:val="00281619"/>
    <w:rsid w:val="00281C76"/>
    <w:rsid w:val="0028213C"/>
    <w:rsid w:val="00287676"/>
    <w:rsid w:val="00296A35"/>
    <w:rsid w:val="00296E5B"/>
    <w:rsid w:val="002970CE"/>
    <w:rsid w:val="002974E8"/>
    <w:rsid w:val="002A1660"/>
    <w:rsid w:val="002A4F29"/>
    <w:rsid w:val="002A60F6"/>
    <w:rsid w:val="002B1371"/>
    <w:rsid w:val="002B1B35"/>
    <w:rsid w:val="002B43E2"/>
    <w:rsid w:val="002B46E6"/>
    <w:rsid w:val="002B54A3"/>
    <w:rsid w:val="002B6420"/>
    <w:rsid w:val="002B7D3F"/>
    <w:rsid w:val="002C14C1"/>
    <w:rsid w:val="002C1695"/>
    <w:rsid w:val="002C1AC7"/>
    <w:rsid w:val="002C36AF"/>
    <w:rsid w:val="002D0318"/>
    <w:rsid w:val="002D1CB4"/>
    <w:rsid w:val="002D1D7C"/>
    <w:rsid w:val="002D2270"/>
    <w:rsid w:val="002D2DFD"/>
    <w:rsid w:val="002D5AD1"/>
    <w:rsid w:val="002D7D2E"/>
    <w:rsid w:val="002E0BA4"/>
    <w:rsid w:val="002E32EA"/>
    <w:rsid w:val="002E67EC"/>
    <w:rsid w:val="002E750A"/>
    <w:rsid w:val="002E78B8"/>
    <w:rsid w:val="002F2770"/>
    <w:rsid w:val="002F3038"/>
    <w:rsid w:val="002F690F"/>
    <w:rsid w:val="002F6F00"/>
    <w:rsid w:val="0030351C"/>
    <w:rsid w:val="0030368E"/>
    <w:rsid w:val="003041AF"/>
    <w:rsid w:val="00310239"/>
    <w:rsid w:val="00311498"/>
    <w:rsid w:val="003127DC"/>
    <w:rsid w:val="00320715"/>
    <w:rsid w:val="00321CDD"/>
    <w:rsid w:val="0032318D"/>
    <w:rsid w:val="00324107"/>
    <w:rsid w:val="003247E7"/>
    <w:rsid w:val="00325A9D"/>
    <w:rsid w:val="00326187"/>
    <w:rsid w:val="0032637E"/>
    <w:rsid w:val="00327874"/>
    <w:rsid w:val="00334233"/>
    <w:rsid w:val="003364C0"/>
    <w:rsid w:val="003415F8"/>
    <w:rsid w:val="00346200"/>
    <w:rsid w:val="00347F1A"/>
    <w:rsid w:val="003511DC"/>
    <w:rsid w:val="00351233"/>
    <w:rsid w:val="00351C47"/>
    <w:rsid w:val="00352A8B"/>
    <w:rsid w:val="00356D1C"/>
    <w:rsid w:val="00361061"/>
    <w:rsid w:val="00361659"/>
    <w:rsid w:val="00361E4F"/>
    <w:rsid w:val="00362AD9"/>
    <w:rsid w:val="00363556"/>
    <w:rsid w:val="00366359"/>
    <w:rsid w:val="00367F4F"/>
    <w:rsid w:val="00370CAA"/>
    <w:rsid w:val="0037117F"/>
    <w:rsid w:val="00372F33"/>
    <w:rsid w:val="00376944"/>
    <w:rsid w:val="003808C1"/>
    <w:rsid w:val="00380E82"/>
    <w:rsid w:val="003815BD"/>
    <w:rsid w:val="003822EB"/>
    <w:rsid w:val="0038263E"/>
    <w:rsid w:val="00382680"/>
    <w:rsid w:val="00383A74"/>
    <w:rsid w:val="00383AB7"/>
    <w:rsid w:val="00383BA5"/>
    <w:rsid w:val="003847C1"/>
    <w:rsid w:val="003854CD"/>
    <w:rsid w:val="003866DA"/>
    <w:rsid w:val="003874CC"/>
    <w:rsid w:val="003918D1"/>
    <w:rsid w:val="00393377"/>
    <w:rsid w:val="003946BF"/>
    <w:rsid w:val="0039595E"/>
    <w:rsid w:val="003962A7"/>
    <w:rsid w:val="0039751F"/>
    <w:rsid w:val="00397FF4"/>
    <w:rsid w:val="003A6D91"/>
    <w:rsid w:val="003B0F26"/>
    <w:rsid w:val="003B3496"/>
    <w:rsid w:val="003B3E66"/>
    <w:rsid w:val="003B42AA"/>
    <w:rsid w:val="003B4DCC"/>
    <w:rsid w:val="003B5081"/>
    <w:rsid w:val="003B547E"/>
    <w:rsid w:val="003B615E"/>
    <w:rsid w:val="003B7934"/>
    <w:rsid w:val="003C1322"/>
    <w:rsid w:val="003C1E81"/>
    <w:rsid w:val="003C1EF0"/>
    <w:rsid w:val="003C366F"/>
    <w:rsid w:val="003C3934"/>
    <w:rsid w:val="003C39A1"/>
    <w:rsid w:val="003C4C84"/>
    <w:rsid w:val="003C4FB0"/>
    <w:rsid w:val="003C602A"/>
    <w:rsid w:val="003C7D37"/>
    <w:rsid w:val="003D0D33"/>
    <w:rsid w:val="003D1CA1"/>
    <w:rsid w:val="003D4361"/>
    <w:rsid w:val="003D4E4D"/>
    <w:rsid w:val="003D5B92"/>
    <w:rsid w:val="003D6632"/>
    <w:rsid w:val="003D72A4"/>
    <w:rsid w:val="003E08D3"/>
    <w:rsid w:val="003E3982"/>
    <w:rsid w:val="003E5426"/>
    <w:rsid w:val="003E64A3"/>
    <w:rsid w:val="003E6A52"/>
    <w:rsid w:val="003E75CB"/>
    <w:rsid w:val="003F1EAA"/>
    <w:rsid w:val="003F208D"/>
    <w:rsid w:val="003F43F7"/>
    <w:rsid w:val="003F44A2"/>
    <w:rsid w:val="003F5468"/>
    <w:rsid w:val="003F6ECC"/>
    <w:rsid w:val="003F77C6"/>
    <w:rsid w:val="003F798D"/>
    <w:rsid w:val="003F7AD2"/>
    <w:rsid w:val="0040155D"/>
    <w:rsid w:val="00402A87"/>
    <w:rsid w:val="004035BF"/>
    <w:rsid w:val="00403CF3"/>
    <w:rsid w:val="0040749A"/>
    <w:rsid w:val="0041007D"/>
    <w:rsid w:val="004122A7"/>
    <w:rsid w:val="004140A8"/>
    <w:rsid w:val="00414BD5"/>
    <w:rsid w:val="00416EB7"/>
    <w:rsid w:val="0041750A"/>
    <w:rsid w:val="004207C5"/>
    <w:rsid w:val="004211A1"/>
    <w:rsid w:val="00425613"/>
    <w:rsid w:val="00427E6C"/>
    <w:rsid w:val="004338C3"/>
    <w:rsid w:val="00434E8E"/>
    <w:rsid w:val="00435312"/>
    <w:rsid w:val="00437DD4"/>
    <w:rsid w:val="00441C25"/>
    <w:rsid w:val="0044298D"/>
    <w:rsid w:val="00446C4D"/>
    <w:rsid w:val="00447601"/>
    <w:rsid w:val="00453B22"/>
    <w:rsid w:val="00454761"/>
    <w:rsid w:val="004552BD"/>
    <w:rsid w:val="00456E3D"/>
    <w:rsid w:val="00456E75"/>
    <w:rsid w:val="004609F2"/>
    <w:rsid w:val="00461633"/>
    <w:rsid w:val="00467B45"/>
    <w:rsid w:val="00467B9B"/>
    <w:rsid w:val="00471042"/>
    <w:rsid w:val="00476D0F"/>
    <w:rsid w:val="00477FE0"/>
    <w:rsid w:val="00481C9B"/>
    <w:rsid w:val="00482484"/>
    <w:rsid w:val="00483ABB"/>
    <w:rsid w:val="00485602"/>
    <w:rsid w:val="00485742"/>
    <w:rsid w:val="00485D38"/>
    <w:rsid w:val="00491180"/>
    <w:rsid w:val="00493EF5"/>
    <w:rsid w:val="00494BE7"/>
    <w:rsid w:val="004A3DD8"/>
    <w:rsid w:val="004A475C"/>
    <w:rsid w:val="004A519A"/>
    <w:rsid w:val="004A58E9"/>
    <w:rsid w:val="004A6AED"/>
    <w:rsid w:val="004A7456"/>
    <w:rsid w:val="004B1C5F"/>
    <w:rsid w:val="004B245A"/>
    <w:rsid w:val="004B305D"/>
    <w:rsid w:val="004B3B36"/>
    <w:rsid w:val="004B41AB"/>
    <w:rsid w:val="004B66AF"/>
    <w:rsid w:val="004B69FA"/>
    <w:rsid w:val="004C2272"/>
    <w:rsid w:val="004C2DEC"/>
    <w:rsid w:val="004C313F"/>
    <w:rsid w:val="004C6614"/>
    <w:rsid w:val="004D1789"/>
    <w:rsid w:val="004D2340"/>
    <w:rsid w:val="004D488B"/>
    <w:rsid w:val="004D5F64"/>
    <w:rsid w:val="004D7BD7"/>
    <w:rsid w:val="004E3553"/>
    <w:rsid w:val="004E4088"/>
    <w:rsid w:val="004E4ACE"/>
    <w:rsid w:val="004E509A"/>
    <w:rsid w:val="004F2AF5"/>
    <w:rsid w:val="004F3BD1"/>
    <w:rsid w:val="004F4521"/>
    <w:rsid w:val="004F48FE"/>
    <w:rsid w:val="004F60C9"/>
    <w:rsid w:val="005023B2"/>
    <w:rsid w:val="00503E9A"/>
    <w:rsid w:val="0050566A"/>
    <w:rsid w:val="00505DC9"/>
    <w:rsid w:val="00505E33"/>
    <w:rsid w:val="00510A16"/>
    <w:rsid w:val="0051217E"/>
    <w:rsid w:val="005134D9"/>
    <w:rsid w:val="00513EA8"/>
    <w:rsid w:val="005162AC"/>
    <w:rsid w:val="005169F9"/>
    <w:rsid w:val="0051755F"/>
    <w:rsid w:val="005207AC"/>
    <w:rsid w:val="00525C92"/>
    <w:rsid w:val="005260FE"/>
    <w:rsid w:val="00530513"/>
    <w:rsid w:val="00530850"/>
    <w:rsid w:val="00531136"/>
    <w:rsid w:val="005316A9"/>
    <w:rsid w:val="00531BB3"/>
    <w:rsid w:val="00537611"/>
    <w:rsid w:val="00537FC8"/>
    <w:rsid w:val="0054168A"/>
    <w:rsid w:val="0054376D"/>
    <w:rsid w:val="00543E56"/>
    <w:rsid w:val="00544E0A"/>
    <w:rsid w:val="00544F78"/>
    <w:rsid w:val="005454FE"/>
    <w:rsid w:val="00546101"/>
    <w:rsid w:val="005536B3"/>
    <w:rsid w:val="005548A7"/>
    <w:rsid w:val="00557DC7"/>
    <w:rsid w:val="00560C3F"/>
    <w:rsid w:val="005610E8"/>
    <w:rsid w:val="0056178C"/>
    <w:rsid w:val="00562017"/>
    <w:rsid w:val="005624B6"/>
    <w:rsid w:val="00563819"/>
    <w:rsid w:val="0056446E"/>
    <w:rsid w:val="0056643E"/>
    <w:rsid w:val="00571CEB"/>
    <w:rsid w:val="00573767"/>
    <w:rsid w:val="005767A0"/>
    <w:rsid w:val="005779EA"/>
    <w:rsid w:val="0058034E"/>
    <w:rsid w:val="00580439"/>
    <w:rsid w:val="00581C8E"/>
    <w:rsid w:val="0058344D"/>
    <w:rsid w:val="00585B2E"/>
    <w:rsid w:val="00593AF5"/>
    <w:rsid w:val="00593CFE"/>
    <w:rsid w:val="005947E8"/>
    <w:rsid w:val="00595025"/>
    <w:rsid w:val="005A22B3"/>
    <w:rsid w:val="005A26C3"/>
    <w:rsid w:val="005A29F8"/>
    <w:rsid w:val="005A353E"/>
    <w:rsid w:val="005B19F7"/>
    <w:rsid w:val="005B1B5E"/>
    <w:rsid w:val="005B282A"/>
    <w:rsid w:val="005C0A3D"/>
    <w:rsid w:val="005C1469"/>
    <w:rsid w:val="005C232D"/>
    <w:rsid w:val="005D1470"/>
    <w:rsid w:val="005D1754"/>
    <w:rsid w:val="005D1805"/>
    <w:rsid w:val="005D5893"/>
    <w:rsid w:val="005D663B"/>
    <w:rsid w:val="005D6897"/>
    <w:rsid w:val="005D6937"/>
    <w:rsid w:val="005D78E1"/>
    <w:rsid w:val="005E0BCE"/>
    <w:rsid w:val="005E2B3A"/>
    <w:rsid w:val="005E4C4F"/>
    <w:rsid w:val="005E4ED9"/>
    <w:rsid w:val="005E64CA"/>
    <w:rsid w:val="005E6712"/>
    <w:rsid w:val="005F090A"/>
    <w:rsid w:val="005F0E69"/>
    <w:rsid w:val="005F1AE8"/>
    <w:rsid w:val="005F2EDA"/>
    <w:rsid w:val="005F4064"/>
    <w:rsid w:val="005F413D"/>
    <w:rsid w:val="005F5FF8"/>
    <w:rsid w:val="005F77AC"/>
    <w:rsid w:val="005F79E4"/>
    <w:rsid w:val="00613180"/>
    <w:rsid w:val="006140D3"/>
    <w:rsid w:val="006159AD"/>
    <w:rsid w:val="00617029"/>
    <w:rsid w:val="0062194E"/>
    <w:rsid w:val="00621B48"/>
    <w:rsid w:val="00632557"/>
    <w:rsid w:val="00636415"/>
    <w:rsid w:val="00637DF6"/>
    <w:rsid w:val="00640E33"/>
    <w:rsid w:val="0064121F"/>
    <w:rsid w:val="00641DAB"/>
    <w:rsid w:val="00645E17"/>
    <w:rsid w:val="00646564"/>
    <w:rsid w:val="006467B2"/>
    <w:rsid w:val="00647096"/>
    <w:rsid w:val="00651BD8"/>
    <w:rsid w:val="00652AC4"/>
    <w:rsid w:val="00652E9C"/>
    <w:rsid w:val="006542A5"/>
    <w:rsid w:val="006546B4"/>
    <w:rsid w:val="0065583D"/>
    <w:rsid w:val="006602FE"/>
    <w:rsid w:val="00663B30"/>
    <w:rsid w:val="00663DC8"/>
    <w:rsid w:val="006644DA"/>
    <w:rsid w:val="0066508C"/>
    <w:rsid w:val="00666A89"/>
    <w:rsid w:val="00671BED"/>
    <w:rsid w:val="00672CFB"/>
    <w:rsid w:val="00674C7F"/>
    <w:rsid w:val="00674EFB"/>
    <w:rsid w:val="006760FF"/>
    <w:rsid w:val="00682C36"/>
    <w:rsid w:val="0068329B"/>
    <w:rsid w:val="006834CF"/>
    <w:rsid w:val="006847CF"/>
    <w:rsid w:val="00685082"/>
    <w:rsid w:val="0068588C"/>
    <w:rsid w:val="00685C77"/>
    <w:rsid w:val="006A0378"/>
    <w:rsid w:val="006A0FCA"/>
    <w:rsid w:val="006A18EA"/>
    <w:rsid w:val="006A349B"/>
    <w:rsid w:val="006A6234"/>
    <w:rsid w:val="006A62C2"/>
    <w:rsid w:val="006A72BF"/>
    <w:rsid w:val="006B5FAB"/>
    <w:rsid w:val="006C18A0"/>
    <w:rsid w:val="006C233C"/>
    <w:rsid w:val="006C3409"/>
    <w:rsid w:val="006C352A"/>
    <w:rsid w:val="006C4A27"/>
    <w:rsid w:val="006C5762"/>
    <w:rsid w:val="006C5D99"/>
    <w:rsid w:val="006D0B00"/>
    <w:rsid w:val="006D2E8C"/>
    <w:rsid w:val="006E0544"/>
    <w:rsid w:val="006E0E55"/>
    <w:rsid w:val="006E14FA"/>
    <w:rsid w:val="006F6ACD"/>
    <w:rsid w:val="006F76FE"/>
    <w:rsid w:val="00700722"/>
    <w:rsid w:val="00700900"/>
    <w:rsid w:val="0070194E"/>
    <w:rsid w:val="007029C6"/>
    <w:rsid w:val="00702F4F"/>
    <w:rsid w:val="0070313D"/>
    <w:rsid w:val="00704BB8"/>
    <w:rsid w:val="0070640E"/>
    <w:rsid w:val="0071023B"/>
    <w:rsid w:val="00710653"/>
    <w:rsid w:val="00714E8C"/>
    <w:rsid w:val="007151EA"/>
    <w:rsid w:val="00715E97"/>
    <w:rsid w:val="007170DA"/>
    <w:rsid w:val="00720294"/>
    <w:rsid w:val="00721E76"/>
    <w:rsid w:val="007223B2"/>
    <w:rsid w:val="00723287"/>
    <w:rsid w:val="00723BB8"/>
    <w:rsid w:val="00724DD9"/>
    <w:rsid w:val="00725C78"/>
    <w:rsid w:val="00727363"/>
    <w:rsid w:val="00730FD5"/>
    <w:rsid w:val="007313D7"/>
    <w:rsid w:val="00736695"/>
    <w:rsid w:val="00740599"/>
    <w:rsid w:val="00740AB5"/>
    <w:rsid w:val="0074278F"/>
    <w:rsid w:val="007430C1"/>
    <w:rsid w:val="00744BA1"/>
    <w:rsid w:val="007474D0"/>
    <w:rsid w:val="00747623"/>
    <w:rsid w:val="00747E4F"/>
    <w:rsid w:val="00750EA6"/>
    <w:rsid w:val="00751DA6"/>
    <w:rsid w:val="0075351B"/>
    <w:rsid w:val="0075395E"/>
    <w:rsid w:val="00754887"/>
    <w:rsid w:val="00755373"/>
    <w:rsid w:val="007556D4"/>
    <w:rsid w:val="007570D7"/>
    <w:rsid w:val="007652F6"/>
    <w:rsid w:val="007659D2"/>
    <w:rsid w:val="00766A91"/>
    <w:rsid w:val="00775DAB"/>
    <w:rsid w:val="007825A0"/>
    <w:rsid w:val="00782ACC"/>
    <w:rsid w:val="00787450"/>
    <w:rsid w:val="00790450"/>
    <w:rsid w:val="00790487"/>
    <w:rsid w:val="00796AAF"/>
    <w:rsid w:val="0079748B"/>
    <w:rsid w:val="007A2D02"/>
    <w:rsid w:val="007A7C4A"/>
    <w:rsid w:val="007A7E1F"/>
    <w:rsid w:val="007B09DE"/>
    <w:rsid w:val="007B15F0"/>
    <w:rsid w:val="007B2C0E"/>
    <w:rsid w:val="007B67C5"/>
    <w:rsid w:val="007B75BE"/>
    <w:rsid w:val="007C0253"/>
    <w:rsid w:val="007C1658"/>
    <w:rsid w:val="007C26B1"/>
    <w:rsid w:val="007C355D"/>
    <w:rsid w:val="007C40B5"/>
    <w:rsid w:val="007C512B"/>
    <w:rsid w:val="007C57BF"/>
    <w:rsid w:val="007D2BC5"/>
    <w:rsid w:val="007D3C0A"/>
    <w:rsid w:val="007D3EA4"/>
    <w:rsid w:val="007D4CC7"/>
    <w:rsid w:val="007D4D8D"/>
    <w:rsid w:val="007D7C67"/>
    <w:rsid w:val="007E0E36"/>
    <w:rsid w:val="007E1717"/>
    <w:rsid w:val="007E25C9"/>
    <w:rsid w:val="007E3535"/>
    <w:rsid w:val="007E70DA"/>
    <w:rsid w:val="007F0240"/>
    <w:rsid w:val="007F0350"/>
    <w:rsid w:val="007F0F06"/>
    <w:rsid w:val="007F0F74"/>
    <w:rsid w:val="007F1235"/>
    <w:rsid w:val="007F7775"/>
    <w:rsid w:val="00800F4B"/>
    <w:rsid w:val="00803236"/>
    <w:rsid w:val="0080456A"/>
    <w:rsid w:val="008049F7"/>
    <w:rsid w:val="00805D39"/>
    <w:rsid w:val="008072A3"/>
    <w:rsid w:val="008168B2"/>
    <w:rsid w:val="00820479"/>
    <w:rsid w:val="008230E9"/>
    <w:rsid w:val="00823237"/>
    <w:rsid w:val="008239A0"/>
    <w:rsid w:val="00824576"/>
    <w:rsid w:val="00824FC0"/>
    <w:rsid w:val="00830EFC"/>
    <w:rsid w:val="00830FB2"/>
    <w:rsid w:val="008341E6"/>
    <w:rsid w:val="008345C1"/>
    <w:rsid w:val="00834B6A"/>
    <w:rsid w:val="0083660C"/>
    <w:rsid w:val="00837269"/>
    <w:rsid w:val="0083733E"/>
    <w:rsid w:val="00837450"/>
    <w:rsid w:val="008376F0"/>
    <w:rsid w:val="00841365"/>
    <w:rsid w:val="00842133"/>
    <w:rsid w:val="0084350D"/>
    <w:rsid w:val="008444A3"/>
    <w:rsid w:val="008447AC"/>
    <w:rsid w:val="00844DF0"/>
    <w:rsid w:val="008453EF"/>
    <w:rsid w:val="00846640"/>
    <w:rsid w:val="00847C8F"/>
    <w:rsid w:val="00851FF6"/>
    <w:rsid w:val="008535E9"/>
    <w:rsid w:val="00856FD1"/>
    <w:rsid w:val="00857562"/>
    <w:rsid w:val="00857653"/>
    <w:rsid w:val="00860B21"/>
    <w:rsid w:val="00862A4B"/>
    <w:rsid w:val="00862E8D"/>
    <w:rsid w:val="00863C10"/>
    <w:rsid w:val="008668C5"/>
    <w:rsid w:val="00867D76"/>
    <w:rsid w:val="00872E2B"/>
    <w:rsid w:val="00877119"/>
    <w:rsid w:val="00880E49"/>
    <w:rsid w:val="0088187E"/>
    <w:rsid w:val="00882279"/>
    <w:rsid w:val="00882CC1"/>
    <w:rsid w:val="00882FFD"/>
    <w:rsid w:val="008831C0"/>
    <w:rsid w:val="00883A5E"/>
    <w:rsid w:val="0089131E"/>
    <w:rsid w:val="008923E8"/>
    <w:rsid w:val="00897598"/>
    <w:rsid w:val="008A2473"/>
    <w:rsid w:val="008A2E48"/>
    <w:rsid w:val="008A3FC1"/>
    <w:rsid w:val="008A50C8"/>
    <w:rsid w:val="008A5DC1"/>
    <w:rsid w:val="008A6764"/>
    <w:rsid w:val="008A7132"/>
    <w:rsid w:val="008B10B8"/>
    <w:rsid w:val="008B1224"/>
    <w:rsid w:val="008B13E9"/>
    <w:rsid w:val="008B2699"/>
    <w:rsid w:val="008B3BA2"/>
    <w:rsid w:val="008B5186"/>
    <w:rsid w:val="008B7C27"/>
    <w:rsid w:val="008C030E"/>
    <w:rsid w:val="008C047F"/>
    <w:rsid w:val="008C0B86"/>
    <w:rsid w:val="008C1358"/>
    <w:rsid w:val="008C24BC"/>
    <w:rsid w:val="008C7595"/>
    <w:rsid w:val="008D0770"/>
    <w:rsid w:val="008D1ED4"/>
    <w:rsid w:val="008D27FB"/>
    <w:rsid w:val="008D7069"/>
    <w:rsid w:val="008D7A8C"/>
    <w:rsid w:val="008E08E0"/>
    <w:rsid w:val="008E099C"/>
    <w:rsid w:val="008E11A7"/>
    <w:rsid w:val="008E427C"/>
    <w:rsid w:val="008E6ED4"/>
    <w:rsid w:val="008F524D"/>
    <w:rsid w:val="008F65B7"/>
    <w:rsid w:val="008F7622"/>
    <w:rsid w:val="009034B2"/>
    <w:rsid w:val="009057A3"/>
    <w:rsid w:val="00906A2F"/>
    <w:rsid w:val="00911C52"/>
    <w:rsid w:val="00911E4B"/>
    <w:rsid w:val="009122B8"/>
    <w:rsid w:val="0091341C"/>
    <w:rsid w:val="009134D6"/>
    <w:rsid w:val="00913F55"/>
    <w:rsid w:val="00913FAB"/>
    <w:rsid w:val="00916E6F"/>
    <w:rsid w:val="0092156F"/>
    <w:rsid w:val="009218B1"/>
    <w:rsid w:val="0092265E"/>
    <w:rsid w:val="00922A5F"/>
    <w:rsid w:val="00922DD9"/>
    <w:rsid w:val="00924302"/>
    <w:rsid w:val="009246C3"/>
    <w:rsid w:val="00930832"/>
    <w:rsid w:val="00932715"/>
    <w:rsid w:val="00932AE0"/>
    <w:rsid w:val="009401A7"/>
    <w:rsid w:val="00944D85"/>
    <w:rsid w:val="0095304C"/>
    <w:rsid w:val="00954F76"/>
    <w:rsid w:val="00955D7C"/>
    <w:rsid w:val="00956746"/>
    <w:rsid w:val="00956CA0"/>
    <w:rsid w:val="00957F59"/>
    <w:rsid w:val="009610F1"/>
    <w:rsid w:val="009622E4"/>
    <w:rsid w:val="0096455F"/>
    <w:rsid w:val="00964AF4"/>
    <w:rsid w:val="00967C84"/>
    <w:rsid w:val="009708EF"/>
    <w:rsid w:val="00974026"/>
    <w:rsid w:val="00977CBD"/>
    <w:rsid w:val="009818A6"/>
    <w:rsid w:val="009832AF"/>
    <w:rsid w:val="00984149"/>
    <w:rsid w:val="00984DC1"/>
    <w:rsid w:val="00985868"/>
    <w:rsid w:val="00986225"/>
    <w:rsid w:val="009873D7"/>
    <w:rsid w:val="00987FEE"/>
    <w:rsid w:val="00990579"/>
    <w:rsid w:val="009917BC"/>
    <w:rsid w:val="00993740"/>
    <w:rsid w:val="0099399D"/>
    <w:rsid w:val="00993E9B"/>
    <w:rsid w:val="00996CB6"/>
    <w:rsid w:val="00996E04"/>
    <w:rsid w:val="009974C6"/>
    <w:rsid w:val="009A1671"/>
    <w:rsid w:val="009A5670"/>
    <w:rsid w:val="009A6D1A"/>
    <w:rsid w:val="009B17A8"/>
    <w:rsid w:val="009B2159"/>
    <w:rsid w:val="009B321E"/>
    <w:rsid w:val="009B6907"/>
    <w:rsid w:val="009B7C17"/>
    <w:rsid w:val="009C3C54"/>
    <w:rsid w:val="009C40D3"/>
    <w:rsid w:val="009C4FB1"/>
    <w:rsid w:val="009D0EF1"/>
    <w:rsid w:val="009D21CE"/>
    <w:rsid w:val="009D4DE2"/>
    <w:rsid w:val="009E0DBA"/>
    <w:rsid w:val="009E0DFE"/>
    <w:rsid w:val="009E3415"/>
    <w:rsid w:val="009E54F1"/>
    <w:rsid w:val="009E6108"/>
    <w:rsid w:val="009F0368"/>
    <w:rsid w:val="009F062C"/>
    <w:rsid w:val="009F1256"/>
    <w:rsid w:val="009F1B81"/>
    <w:rsid w:val="009F5647"/>
    <w:rsid w:val="00A005A2"/>
    <w:rsid w:val="00A00862"/>
    <w:rsid w:val="00A00989"/>
    <w:rsid w:val="00A011A6"/>
    <w:rsid w:val="00A01767"/>
    <w:rsid w:val="00A02F7C"/>
    <w:rsid w:val="00A030BC"/>
    <w:rsid w:val="00A03CEC"/>
    <w:rsid w:val="00A043CE"/>
    <w:rsid w:val="00A0677E"/>
    <w:rsid w:val="00A0717D"/>
    <w:rsid w:val="00A118D5"/>
    <w:rsid w:val="00A13F88"/>
    <w:rsid w:val="00A16150"/>
    <w:rsid w:val="00A177FD"/>
    <w:rsid w:val="00A213AB"/>
    <w:rsid w:val="00A24451"/>
    <w:rsid w:val="00A34EFE"/>
    <w:rsid w:val="00A35174"/>
    <w:rsid w:val="00A35E09"/>
    <w:rsid w:val="00A41513"/>
    <w:rsid w:val="00A465CE"/>
    <w:rsid w:val="00A50B4C"/>
    <w:rsid w:val="00A5212D"/>
    <w:rsid w:val="00A522CD"/>
    <w:rsid w:val="00A52DE2"/>
    <w:rsid w:val="00A533D4"/>
    <w:rsid w:val="00A54080"/>
    <w:rsid w:val="00A56040"/>
    <w:rsid w:val="00A56B36"/>
    <w:rsid w:val="00A602CB"/>
    <w:rsid w:val="00A60A58"/>
    <w:rsid w:val="00A60FCD"/>
    <w:rsid w:val="00A64C2B"/>
    <w:rsid w:val="00A64DA1"/>
    <w:rsid w:val="00A651DE"/>
    <w:rsid w:val="00A65558"/>
    <w:rsid w:val="00A65BC4"/>
    <w:rsid w:val="00A671AB"/>
    <w:rsid w:val="00A700AD"/>
    <w:rsid w:val="00A700F9"/>
    <w:rsid w:val="00A71EB4"/>
    <w:rsid w:val="00A722FD"/>
    <w:rsid w:val="00A736EA"/>
    <w:rsid w:val="00A73D3B"/>
    <w:rsid w:val="00A74B0E"/>
    <w:rsid w:val="00A75314"/>
    <w:rsid w:val="00A77512"/>
    <w:rsid w:val="00A80891"/>
    <w:rsid w:val="00A82266"/>
    <w:rsid w:val="00A84B4F"/>
    <w:rsid w:val="00A8592E"/>
    <w:rsid w:val="00A86083"/>
    <w:rsid w:val="00A9467C"/>
    <w:rsid w:val="00A97856"/>
    <w:rsid w:val="00AA3394"/>
    <w:rsid w:val="00AA4832"/>
    <w:rsid w:val="00AA52DF"/>
    <w:rsid w:val="00AA6184"/>
    <w:rsid w:val="00AB4663"/>
    <w:rsid w:val="00AB4CD4"/>
    <w:rsid w:val="00AC0D5A"/>
    <w:rsid w:val="00AC179E"/>
    <w:rsid w:val="00AC5305"/>
    <w:rsid w:val="00AD24A5"/>
    <w:rsid w:val="00AD2844"/>
    <w:rsid w:val="00AD2B3F"/>
    <w:rsid w:val="00AD5838"/>
    <w:rsid w:val="00AE048B"/>
    <w:rsid w:val="00AE1329"/>
    <w:rsid w:val="00AE4792"/>
    <w:rsid w:val="00AE64FC"/>
    <w:rsid w:val="00AE6548"/>
    <w:rsid w:val="00AE67DF"/>
    <w:rsid w:val="00AE79A1"/>
    <w:rsid w:val="00AF09DA"/>
    <w:rsid w:val="00AF36AD"/>
    <w:rsid w:val="00AF43AE"/>
    <w:rsid w:val="00AF543B"/>
    <w:rsid w:val="00AF5D56"/>
    <w:rsid w:val="00AF7665"/>
    <w:rsid w:val="00AF7D03"/>
    <w:rsid w:val="00B03413"/>
    <w:rsid w:val="00B03812"/>
    <w:rsid w:val="00B0648A"/>
    <w:rsid w:val="00B07578"/>
    <w:rsid w:val="00B13699"/>
    <w:rsid w:val="00B16C32"/>
    <w:rsid w:val="00B209CC"/>
    <w:rsid w:val="00B21D39"/>
    <w:rsid w:val="00B22F16"/>
    <w:rsid w:val="00B23937"/>
    <w:rsid w:val="00B272CC"/>
    <w:rsid w:val="00B273A4"/>
    <w:rsid w:val="00B36173"/>
    <w:rsid w:val="00B40286"/>
    <w:rsid w:val="00B438F7"/>
    <w:rsid w:val="00B44FBF"/>
    <w:rsid w:val="00B468B7"/>
    <w:rsid w:val="00B47033"/>
    <w:rsid w:val="00B52017"/>
    <w:rsid w:val="00B54A04"/>
    <w:rsid w:val="00B553BA"/>
    <w:rsid w:val="00B55B59"/>
    <w:rsid w:val="00B55EEA"/>
    <w:rsid w:val="00B57915"/>
    <w:rsid w:val="00B62C44"/>
    <w:rsid w:val="00B62C50"/>
    <w:rsid w:val="00B6533B"/>
    <w:rsid w:val="00B70373"/>
    <w:rsid w:val="00B71632"/>
    <w:rsid w:val="00B7292A"/>
    <w:rsid w:val="00B72CAF"/>
    <w:rsid w:val="00B805C9"/>
    <w:rsid w:val="00B8156D"/>
    <w:rsid w:val="00B81EC8"/>
    <w:rsid w:val="00B82972"/>
    <w:rsid w:val="00B83E85"/>
    <w:rsid w:val="00B8431C"/>
    <w:rsid w:val="00B86229"/>
    <w:rsid w:val="00B86CA6"/>
    <w:rsid w:val="00B8732F"/>
    <w:rsid w:val="00B91589"/>
    <w:rsid w:val="00B927B7"/>
    <w:rsid w:val="00B9404B"/>
    <w:rsid w:val="00B943EC"/>
    <w:rsid w:val="00B961A3"/>
    <w:rsid w:val="00BA1718"/>
    <w:rsid w:val="00BA2672"/>
    <w:rsid w:val="00BA30A2"/>
    <w:rsid w:val="00BA328D"/>
    <w:rsid w:val="00BA5914"/>
    <w:rsid w:val="00BA66CF"/>
    <w:rsid w:val="00BA677B"/>
    <w:rsid w:val="00BB066B"/>
    <w:rsid w:val="00BB116B"/>
    <w:rsid w:val="00BB1188"/>
    <w:rsid w:val="00BB2151"/>
    <w:rsid w:val="00BB3AE2"/>
    <w:rsid w:val="00BB50C1"/>
    <w:rsid w:val="00BB765C"/>
    <w:rsid w:val="00BC0497"/>
    <w:rsid w:val="00BC0E5B"/>
    <w:rsid w:val="00BD068A"/>
    <w:rsid w:val="00BD56EA"/>
    <w:rsid w:val="00BD6B6C"/>
    <w:rsid w:val="00BD7090"/>
    <w:rsid w:val="00BE27BB"/>
    <w:rsid w:val="00BE36DF"/>
    <w:rsid w:val="00BE7C4B"/>
    <w:rsid w:val="00BF0D0F"/>
    <w:rsid w:val="00BF11EE"/>
    <w:rsid w:val="00BF1670"/>
    <w:rsid w:val="00BF2183"/>
    <w:rsid w:val="00BF244A"/>
    <w:rsid w:val="00BF3071"/>
    <w:rsid w:val="00BF4407"/>
    <w:rsid w:val="00BF67E2"/>
    <w:rsid w:val="00C0121D"/>
    <w:rsid w:val="00C051B7"/>
    <w:rsid w:val="00C067B9"/>
    <w:rsid w:val="00C153DE"/>
    <w:rsid w:val="00C15A1E"/>
    <w:rsid w:val="00C175FB"/>
    <w:rsid w:val="00C17F44"/>
    <w:rsid w:val="00C201BE"/>
    <w:rsid w:val="00C213A3"/>
    <w:rsid w:val="00C24022"/>
    <w:rsid w:val="00C2543C"/>
    <w:rsid w:val="00C268A3"/>
    <w:rsid w:val="00C2790D"/>
    <w:rsid w:val="00C27EC6"/>
    <w:rsid w:val="00C316C2"/>
    <w:rsid w:val="00C31DAA"/>
    <w:rsid w:val="00C32D66"/>
    <w:rsid w:val="00C33925"/>
    <w:rsid w:val="00C3630D"/>
    <w:rsid w:val="00C3674F"/>
    <w:rsid w:val="00C407AC"/>
    <w:rsid w:val="00C41642"/>
    <w:rsid w:val="00C41FEB"/>
    <w:rsid w:val="00C4475A"/>
    <w:rsid w:val="00C45F89"/>
    <w:rsid w:val="00C477CB"/>
    <w:rsid w:val="00C47AD3"/>
    <w:rsid w:val="00C47F18"/>
    <w:rsid w:val="00C50827"/>
    <w:rsid w:val="00C53680"/>
    <w:rsid w:val="00C546FC"/>
    <w:rsid w:val="00C55D0D"/>
    <w:rsid w:val="00C565CA"/>
    <w:rsid w:val="00C57A78"/>
    <w:rsid w:val="00C57E6C"/>
    <w:rsid w:val="00C604BC"/>
    <w:rsid w:val="00C60ED7"/>
    <w:rsid w:val="00C61526"/>
    <w:rsid w:val="00C62174"/>
    <w:rsid w:val="00C622E6"/>
    <w:rsid w:val="00C637A1"/>
    <w:rsid w:val="00C64981"/>
    <w:rsid w:val="00C67217"/>
    <w:rsid w:val="00C71140"/>
    <w:rsid w:val="00C735ED"/>
    <w:rsid w:val="00C7392E"/>
    <w:rsid w:val="00C73E6C"/>
    <w:rsid w:val="00C74255"/>
    <w:rsid w:val="00C81E12"/>
    <w:rsid w:val="00C8235F"/>
    <w:rsid w:val="00C82FB2"/>
    <w:rsid w:val="00C83497"/>
    <w:rsid w:val="00C854CB"/>
    <w:rsid w:val="00C85EC2"/>
    <w:rsid w:val="00C85F04"/>
    <w:rsid w:val="00C86406"/>
    <w:rsid w:val="00C87E85"/>
    <w:rsid w:val="00C91675"/>
    <w:rsid w:val="00C93521"/>
    <w:rsid w:val="00C9365A"/>
    <w:rsid w:val="00C939B9"/>
    <w:rsid w:val="00C9483F"/>
    <w:rsid w:val="00C95804"/>
    <w:rsid w:val="00C9636D"/>
    <w:rsid w:val="00C96723"/>
    <w:rsid w:val="00CA104E"/>
    <w:rsid w:val="00CA1984"/>
    <w:rsid w:val="00CA2CBD"/>
    <w:rsid w:val="00CA57D6"/>
    <w:rsid w:val="00CA7088"/>
    <w:rsid w:val="00CB3263"/>
    <w:rsid w:val="00CB4614"/>
    <w:rsid w:val="00CB7208"/>
    <w:rsid w:val="00CC1AB3"/>
    <w:rsid w:val="00CC63B5"/>
    <w:rsid w:val="00CC6CD3"/>
    <w:rsid w:val="00CC7B61"/>
    <w:rsid w:val="00CC7C8F"/>
    <w:rsid w:val="00CD02CE"/>
    <w:rsid w:val="00CD1A26"/>
    <w:rsid w:val="00CD1D9B"/>
    <w:rsid w:val="00CD2537"/>
    <w:rsid w:val="00CD59BF"/>
    <w:rsid w:val="00CE0D08"/>
    <w:rsid w:val="00CE10DE"/>
    <w:rsid w:val="00CE1548"/>
    <w:rsid w:val="00CE43FF"/>
    <w:rsid w:val="00CE4675"/>
    <w:rsid w:val="00CE4C54"/>
    <w:rsid w:val="00CE74CB"/>
    <w:rsid w:val="00CF00BB"/>
    <w:rsid w:val="00CF1CE3"/>
    <w:rsid w:val="00CF36C2"/>
    <w:rsid w:val="00CF3F01"/>
    <w:rsid w:val="00CF528D"/>
    <w:rsid w:val="00D01862"/>
    <w:rsid w:val="00D01CD2"/>
    <w:rsid w:val="00D02031"/>
    <w:rsid w:val="00D0778C"/>
    <w:rsid w:val="00D079E0"/>
    <w:rsid w:val="00D1025E"/>
    <w:rsid w:val="00D124D0"/>
    <w:rsid w:val="00D12B1A"/>
    <w:rsid w:val="00D1583E"/>
    <w:rsid w:val="00D15C0F"/>
    <w:rsid w:val="00D20E98"/>
    <w:rsid w:val="00D21B27"/>
    <w:rsid w:val="00D2270E"/>
    <w:rsid w:val="00D22E19"/>
    <w:rsid w:val="00D25DA7"/>
    <w:rsid w:val="00D25F00"/>
    <w:rsid w:val="00D32DEE"/>
    <w:rsid w:val="00D334A9"/>
    <w:rsid w:val="00D346DF"/>
    <w:rsid w:val="00D354A2"/>
    <w:rsid w:val="00D35C5F"/>
    <w:rsid w:val="00D366DD"/>
    <w:rsid w:val="00D3673E"/>
    <w:rsid w:val="00D36CF1"/>
    <w:rsid w:val="00D37738"/>
    <w:rsid w:val="00D37973"/>
    <w:rsid w:val="00D4251B"/>
    <w:rsid w:val="00D44505"/>
    <w:rsid w:val="00D466DB"/>
    <w:rsid w:val="00D50FA5"/>
    <w:rsid w:val="00D54DC5"/>
    <w:rsid w:val="00D5650E"/>
    <w:rsid w:val="00D577BB"/>
    <w:rsid w:val="00D57C2F"/>
    <w:rsid w:val="00D57CC5"/>
    <w:rsid w:val="00D62F51"/>
    <w:rsid w:val="00D6456A"/>
    <w:rsid w:val="00D64655"/>
    <w:rsid w:val="00D67E3E"/>
    <w:rsid w:val="00D71812"/>
    <w:rsid w:val="00D77F4A"/>
    <w:rsid w:val="00D83889"/>
    <w:rsid w:val="00D87FC4"/>
    <w:rsid w:val="00D92078"/>
    <w:rsid w:val="00D92850"/>
    <w:rsid w:val="00D948C2"/>
    <w:rsid w:val="00DA1603"/>
    <w:rsid w:val="00DA4123"/>
    <w:rsid w:val="00DA5631"/>
    <w:rsid w:val="00DB24EB"/>
    <w:rsid w:val="00DB2647"/>
    <w:rsid w:val="00DB5C41"/>
    <w:rsid w:val="00DB781A"/>
    <w:rsid w:val="00DC0B5D"/>
    <w:rsid w:val="00DC220F"/>
    <w:rsid w:val="00DC2C3D"/>
    <w:rsid w:val="00DC6BE2"/>
    <w:rsid w:val="00DC722B"/>
    <w:rsid w:val="00DC7ED2"/>
    <w:rsid w:val="00DD0630"/>
    <w:rsid w:val="00DD22CC"/>
    <w:rsid w:val="00DD256C"/>
    <w:rsid w:val="00DD39BC"/>
    <w:rsid w:val="00DD5561"/>
    <w:rsid w:val="00DD63A8"/>
    <w:rsid w:val="00DD6478"/>
    <w:rsid w:val="00DD6E0D"/>
    <w:rsid w:val="00DD75A0"/>
    <w:rsid w:val="00DE0003"/>
    <w:rsid w:val="00DE6026"/>
    <w:rsid w:val="00DE75A0"/>
    <w:rsid w:val="00DF0BDB"/>
    <w:rsid w:val="00DF62CC"/>
    <w:rsid w:val="00DF68E4"/>
    <w:rsid w:val="00E0285D"/>
    <w:rsid w:val="00E02B4E"/>
    <w:rsid w:val="00E03EB1"/>
    <w:rsid w:val="00E043AA"/>
    <w:rsid w:val="00E043D5"/>
    <w:rsid w:val="00E118E6"/>
    <w:rsid w:val="00E1637F"/>
    <w:rsid w:val="00E16A3B"/>
    <w:rsid w:val="00E20898"/>
    <w:rsid w:val="00E22BC5"/>
    <w:rsid w:val="00E2399D"/>
    <w:rsid w:val="00E24838"/>
    <w:rsid w:val="00E25F12"/>
    <w:rsid w:val="00E26C09"/>
    <w:rsid w:val="00E27A7F"/>
    <w:rsid w:val="00E30CF2"/>
    <w:rsid w:val="00E3309E"/>
    <w:rsid w:val="00E378B3"/>
    <w:rsid w:val="00E41814"/>
    <w:rsid w:val="00E43390"/>
    <w:rsid w:val="00E4409B"/>
    <w:rsid w:val="00E45908"/>
    <w:rsid w:val="00E46038"/>
    <w:rsid w:val="00E4737F"/>
    <w:rsid w:val="00E51047"/>
    <w:rsid w:val="00E511A8"/>
    <w:rsid w:val="00E5193B"/>
    <w:rsid w:val="00E51F44"/>
    <w:rsid w:val="00E52FBD"/>
    <w:rsid w:val="00E54B44"/>
    <w:rsid w:val="00E55E3D"/>
    <w:rsid w:val="00E57262"/>
    <w:rsid w:val="00E74D57"/>
    <w:rsid w:val="00E7531A"/>
    <w:rsid w:val="00E76EA1"/>
    <w:rsid w:val="00E8101D"/>
    <w:rsid w:val="00E83193"/>
    <w:rsid w:val="00E84A4A"/>
    <w:rsid w:val="00E86367"/>
    <w:rsid w:val="00E8679D"/>
    <w:rsid w:val="00E8702A"/>
    <w:rsid w:val="00E879C1"/>
    <w:rsid w:val="00E87C1F"/>
    <w:rsid w:val="00E90DFB"/>
    <w:rsid w:val="00E931E7"/>
    <w:rsid w:val="00E94E82"/>
    <w:rsid w:val="00EA1415"/>
    <w:rsid w:val="00EA2E16"/>
    <w:rsid w:val="00EA4D15"/>
    <w:rsid w:val="00EA4E35"/>
    <w:rsid w:val="00EA75BB"/>
    <w:rsid w:val="00EB5481"/>
    <w:rsid w:val="00EB5FEE"/>
    <w:rsid w:val="00EB7071"/>
    <w:rsid w:val="00EC0080"/>
    <w:rsid w:val="00EC51CD"/>
    <w:rsid w:val="00EC58A6"/>
    <w:rsid w:val="00EC603F"/>
    <w:rsid w:val="00EC6812"/>
    <w:rsid w:val="00ED31A0"/>
    <w:rsid w:val="00ED3DE2"/>
    <w:rsid w:val="00ED448B"/>
    <w:rsid w:val="00ED49D6"/>
    <w:rsid w:val="00ED5D01"/>
    <w:rsid w:val="00ED5ED3"/>
    <w:rsid w:val="00ED6A06"/>
    <w:rsid w:val="00ED7497"/>
    <w:rsid w:val="00EE1BCC"/>
    <w:rsid w:val="00EE3DC2"/>
    <w:rsid w:val="00EE47C1"/>
    <w:rsid w:val="00EE7DFF"/>
    <w:rsid w:val="00EE7F7B"/>
    <w:rsid w:val="00EF0F69"/>
    <w:rsid w:val="00EF182A"/>
    <w:rsid w:val="00EF2E9F"/>
    <w:rsid w:val="00EF3959"/>
    <w:rsid w:val="00EF42E8"/>
    <w:rsid w:val="00EF527C"/>
    <w:rsid w:val="00EF5BD4"/>
    <w:rsid w:val="00EF62FC"/>
    <w:rsid w:val="00EF6939"/>
    <w:rsid w:val="00EF796D"/>
    <w:rsid w:val="00EF79DA"/>
    <w:rsid w:val="00F015EB"/>
    <w:rsid w:val="00F02E9F"/>
    <w:rsid w:val="00F06338"/>
    <w:rsid w:val="00F10B60"/>
    <w:rsid w:val="00F14934"/>
    <w:rsid w:val="00F17CB7"/>
    <w:rsid w:val="00F22CC4"/>
    <w:rsid w:val="00F23D33"/>
    <w:rsid w:val="00F261C0"/>
    <w:rsid w:val="00F27255"/>
    <w:rsid w:val="00F27FB6"/>
    <w:rsid w:val="00F307EE"/>
    <w:rsid w:val="00F30A92"/>
    <w:rsid w:val="00F312C6"/>
    <w:rsid w:val="00F32750"/>
    <w:rsid w:val="00F32FA1"/>
    <w:rsid w:val="00F33005"/>
    <w:rsid w:val="00F350A4"/>
    <w:rsid w:val="00F37681"/>
    <w:rsid w:val="00F4014D"/>
    <w:rsid w:val="00F40360"/>
    <w:rsid w:val="00F44C10"/>
    <w:rsid w:val="00F4518B"/>
    <w:rsid w:val="00F47A65"/>
    <w:rsid w:val="00F53D4E"/>
    <w:rsid w:val="00F60B65"/>
    <w:rsid w:val="00F61D01"/>
    <w:rsid w:val="00F63DA5"/>
    <w:rsid w:val="00F63E23"/>
    <w:rsid w:val="00F64364"/>
    <w:rsid w:val="00F6590F"/>
    <w:rsid w:val="00F6654A"/>
    <w:rsid w:val="00F700BE"/>
    <w:rsid w:val="00F70878"/>
    <w:rsid w:val="00F71B29"/>
    <w:rsid w:val="00F738F5"/>
    <w:rsid w:val="00F7398B"/>
    <w:rsid w:val="00F77E77"/>
    <w:rsid w:val="00F82C46"/>
    <w:rsid w:val="00F82C71"/>
    <w:rsid w:val="00F82FD1"/>
    <w:rsid w:val="00F841C5"/>
    <w:rsid w:val="00F85955"/>
    <w:rsid w:val="00F879CC"/>
    <w:rsid w:val="00F905FD"/>
    <w:rsid w:val="00F913E3"/>
    <w:rsid w:val="00F916BA"/>
    <w:rsid w:val="00F91E49"/>
    <w:rsid w:val="00F935E0"/>
    <w:rsid w:val="00F963CA"/>
    <w:rsid w:val="00F97F9D"/>
    <w:rsid w:val="00FA2B37"/>
    <w:rsid w:val="00FA2F1B"/>
    <w:rsid w:val="00FA3773"/>
    <w:rsid w:val="00FA55E5"/>
    <w:rsid w:val="00FB17A4"/>
    <w:rsid w:val="00FB3464"/>
    <w:rsid w:val="00FB43A5"/>
    <w:rsid w:val="00FC15AE"/>
    <w:rsid w:val="00FC1CCB"/>
    <w:rsid w:val="00FC30C0"/>
    <w:rsid w:val="00FC62C4"/>
    <w:rsid w:val="00FC6B0A"/>
    <w:rsid w:val="00FD004D"/>
    <w:rsid w:val="00FD296A"/>
    <w:rsid w:val="00FD2B3F"/>
    <w:rsid w:val="00FD7602"/>
    <w:rsid w:val="00FE509D"/>
    <w:rsid w:val="00FF0C21"/>
    <w:rsid w:val="00FF139D"/>
    <w:rsid w:val="00FF1B28"/>
    <w:rsid w:val="00FF2B8C"/>
    <w:rsid w:val="00FF3FA5"/>
    <w:rsid w:val="00FF6F5E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F8DAF"/>
  <w15:docId w15:val="{8CB9B6A9-9BA0-4155-A895-8F0390E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5E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Head1,Título 1 Big,Tabla Contenido 1,Heading 1a,h1,Level 1 Topic Heading"/>
    <w:basedOn w:val="Normal"/>
    <w:next w:val="Normal"/>
    <w:link w:val="Ttulo1Char"/>
    <w:qFormat/>
    <w:rsid w:val="00C637A1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</w:rPr>
  </w:style>
  <w:style w:type="paragraph" w:styleId="Ttulo2">
    <w:name w:val="heading 2"/>
    <w:aliases w:val="H2,section 1.1,h2,Level 2 Topic Heading"/>
    <w:basedOn w:val="Ttulo1"/>
    <w:next w:val="Normal"/>
    <w:link w:val="Ttulo2Char"/>
    <w:qFormat/>
    <w:rsid w:val="00C637A1"/>
    <w:pPr>
      <w:numPr>
        <w:ilvl w:val="1"/>
        <w:numId w:val="6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C637A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C637A1"/>
    <w:pPr>
      <w:numPr>
        <w:ilvl w:val="3"/>
        <w:numId w:val="2"/>
      </w:numPr>
      <w:ind w:left="0" w:firstLine="0"/>
      <w:outlineLvl w:val="3"/>
    </w:pPr>
    <w:rPr>
      <w:b w:val="0"/>
      <w:i/>
      <w:iCs/>
      <w:sz w:val="20"/>
    </w:rPr>
  </w:style>
  <w:style w:type="paragraph" w:styleId="Ttulo5">
    <w:name w:val="heading 5"/>
    <w:basedOn w:val="Normal"/>
    <w:next w:val="Normal"/>
    <w:link w:val="Ttulo5Char"/>
    <w:qFormat/>
    <w:rsid w:val="00C637A1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C637A1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C637A1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637A1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637A1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F4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EF42E8"/>
  </w:style>
  <w:style w:type="paragraph" w:styleId="Rodap">
    <w:name w:val="footer"/>
    <w:basedOn w:val="Normal"/>
    <w:link w:val="RodapChar"/>
    <w:uiPriority w:val="99"/>
    <w:unhideWhenUsed/>
    <w:rsid w:val="00EF4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2E8"/>
  </w:style>
  <w:style w:type="paragraph" w:styleId="Textodebalo">
    <w:name w:val="Balloon Text"/>
    <w:basedOn w:val="Normal"/>
    <w:link w:val="TextodebaloChar"/>
    <w:semiHidden/>
    <w:unhideWhenUsed/>
    <w:rsid w:val="00EF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2E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0E3785"/>
    <w:pPr>
      <w:spacing w:after="120" w:line="240" w:lineRule="atLeast"/>
      <w:ind w:left="720"/>
    </w:pPr>
    <w:rPr>
      <w:rFonts w:ascii="Times New Roman" w:eastAsia="Times New Roman" w:hAnsi="Times New Roman"/>
      <w:i/>
      <w:iCs/>
      <w:color w:val="0000FF"/>
      <w:sz w:val="20"/>
      <w:szCs w:val="20"/>
      <w:lang w:eastAsia="pt-BR"/>
    </w:rPr>
  </w:style>
  <w:style w:type="paragraph" w:customStyle="1" w:styleId="Tabela">
    <w:name w:val="Tabela"/>
    <w:basedOn w:val="Normal"/>
    <w:rsid w:val="00EF5BD4"/>
    <w:pPr>
      <w:spacing w:after="0" w:line="240" w:lineRule="auto"/>
    </w:pPr>
    <w:rPr>
      <w:rFonts w:ascii="Arial" w:eastAsia="Times New Roman" w:hAnsi="Arial"/>
      <w:sz w:val="20"/>
      <w:szCs w:val="20"/>
      <w:lang w:val="en-US"/>
    </w:rPr>
  </w:style>
  <w:style w:type="character" w:customStyle="1" w:styleId="Ttulo1Char">
    <w:name w:val="Título 1 Char"/>
    <w:aliases w:val="Head1 Char,Título 1 Big Char,Tabla Contenido 1 Char,Heading 1a Char,h1 Char,Level 1 Topic Heading Char"/>
    <w:basedOn w:val="Fontepargpadro"/>
    <w:link w:val="Ttulo1"/>
    <w:rsid w:val="00C637A1"/>
    <w:rPr>
      <w:rFonts w:ascii="Arial" w:eastAsia="Times New Roman" w:hAnsi="Arial"/>
      <w:b/>
      <w:sz w:val="24"/>
      <w:lang w:eastAsia="en-US"/>
    </w:rPr>
  </w:style>
  <w:style w:type="character" w:customStyle="1" w:styleId="Ttulo2Char">
    <w:name w:val="Título 2 Char"/>
    <w:aliases w:val="H2 Char,section 1.1 Char,h2 Char,Level 2 Topic Heading Char"/>
    <w:basedOn w:val="Fontepargpadro"/>
    <w:link w:val="Ttulo2"/>
    <w:uiPriority w:val="9"/>
    <w:rsid w:val="00C637A1"/>
    <w:rPr>
      <w:rFonts w:ascii="Arial" w:eastAsia="Times New Roman" w:hAnsi="Arial"/>
      <w:b/>
      <w:lang w:eastAsia="en-US"/>
    </w:rPr>
  </w:style>
  <w:style w:type="character" w:customStyle="1" w:styleId="Ttulo3Char">
    <w:name w:val="Título 3 Char"/>
    <w:basedOn w:val="Fontepargpadro"/>
    <w:link w:val="Ttulo3"/>
    <w:rsid w:val="00C637A1"/>
    <w:rPr>
      <w:rFonts w:ascii="Arial" w:eastAsia="Times New Roman" w:hAnsi="Arial"/>
      <w:i/>
      <w:lang w:eastAsia="en-US"/>
    </w:rPr>
  </w:style>
  <w:style w:type="character" w:customStyle="1" w:styleId="Ttulo4Char">
    <w:name w:val="Título 4 Char"/>
    <w:basedOn w:val="Fontepargpadro"/>
    <w:link w:val="Ttulo4"/>
    <w:rsid w:val="00C637A1"/>
    <w:rPr>
      <w:rFonts w:ascii="Arial" w:eastAsia="Times New Roman" w:hAnsi="Arial"/>
      <w:i/>
      <w:iCs/>
      <w:lang w:eastAsia="en-US"/>
    </w:rPr>
  </w:style>
  <w:style w:type="character" w:customStyle="1" w:styleId="Ttulo5Char">
    <w:name w:val="Título 5 Char"/>
    <w:basedOn w:val="Fontepargpadro"/>
    <w:link w:val="Ttulo5"/>
    <w:rsid w:val="00C637A1"/>
    <w:rPr>
      <w:rFonts w:ascii="Times New Roman" w:eastAsia="Times New Roman" w:hAnsi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rsid w:val="00C637A1"/>
    <w:rPr>
      <w:rFonts w:ascii="Times New Roman" w:eastAsia="Times New Roman" w:hAnsi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rsid w:val="00C637A1"/>
    <w:rPr>
      <w:rFonts w:ascii="Times New Roman" w:eastAsia="Times New Roman" w:hAnsi="Times New Roman"/>
      <w:lang w:eastAsia="en-US"/>
    </w:rPr>
  </w:style>
  <w:style w:type="character" w:customStyle="1" w:styleId="Ttulo8Char">
    <w:name w:val="Título 8 Char"/>
    <w:basedOn w:val="Fontepargpadro"/>
    <w:link w:val="Ttulo8"/>
    <w:rsid w:val="00C637A1"/>
    <w:rPr>
      <w:rFonts w:ascii="Times New Roman" w:eastAsia="Times New Roman" w:hAnsi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rsid w:val="00C637A1"/>
    <w:rPr>
      <w:rFonts w:ascii="Times New Roman" w:eastAsia="Times New Roman" w:hAnsi="Times New Roman"/>
      <w:b/>
      <w:i/>
      <w:sz w:val="18"/>
      <w:lang w:eastAsia="en-US"/>
    </w:rPr>
  </w:style>
  <w:style w:type="paragraph" w:styleId="Corpodetexto">
    <w:name w:val="Body Text"/>
    <w:basedOn w:val="Normal"/>
    <w:link w:val="CorpodetextoChar"/>
    <w:semiHidden/>
    <w:rsid w:val="00C637A1"/>
    <w:pPr>
      <w:keepLines/>
      <w:widowControl w:val="0"/>
      <w:spacing w:after="120" w:line="240" w:lineRule="atLeast"/>
      <w:ind w:left="720"/>
    </w:pPr>
    <w:rPr>
      <w:rFonts w:ascii="Arial" w:eastAsia="Times New Roman" w:hAnsi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637A1"/>
    <w:rPr>
      <w:rFonts w:ascii="Arial" w:eastAsia="Times New Roman" w:hAnsi="Arial"/>
      <w:lang w:eastAsia="en-US"/>
    </w:rPr>
  </w:style>
  <w:style w:type="paragraph" w:styleId="Ttulo">
    <w:name w:val="Title"/>
    <w:basedOn w:val="Normal"/>
    <w:next w:val="Normal"/>
    <w:link w:val="TtuloChar"/>
    <w:qFormat/>
    <w:rsid w:val="00C637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C637A1"/>
    <w:rPr>
      <w:rFonts w:ascii="Arial" w:eastAsia="Times New Roman" w:hAnsi="Arial"/>
      <w:b/>
      <w:sz w:val="36"/>
      <w:lang w:eastAsia="en-US"/>
    </w:rPr>
  </w:style>
  <w:style w:type="paragraph" w:styleId="Sumrio1">
    <w:name w:val="toc 1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/>
      <w:sz w:val="20"/>
      <w:szCs w:val="20"/>
    </w:rPr>
  </w:style>
  <w:style w:type="paragraph" w:styleId="Sumrio2">
    <w:name w:val="toc 2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/>
      <w:sz w:val="20"/>
      <w:szCs w:val="20"/>
    </w:rPr>
  </w:style>
  <w:style w:type="paragraph" w:styleId="Sumrio3">
    <w:name w:val="toc 3"/>
    <w:basedOn w:val="Normal"/>
    <w:next w:val="Normal"/>
    <w:uiPriority w:val="39"/>
    <w:qFormat/>
    <w:rsid w:val="00C637A1"/>
    <w:pPr>
      <w:widowControl w:val="0"/>
      <w:tabs>
        <w:tab w:val="left" w:pos="1440"/>
        <w:tab w:val="left" w:pos="1600"/>
        <w:tab w:val="right" w:pos="9360"/>
      </w:tabs>
      <w:spacing w:after="0" w:line="240" w:lineRule="atLeast"/>
      <w:ind w:left="990"/>
    </w:pPr>
    <w:rPr>
      <w:rFonts w:ascii="Times New Roman" w:eastAsia="Times New Roman" w:hAnsi="Times New Roman"/>
      <w:bCs/>
      <w:noProof/>
      <w:sz w:val="20"/>
      <w:szCs w:val="20"/>
    </w:rPr>
  </w:style>
  <w:style w:type="character" w:styleId="Nmerodepgina">
    <w:name w:val="page number"/>
    <w:basedOn w:val="Fontepargpadro"/>
    <w:rsid w:val="00C637A1"/>
  </w:style>
  <w:style w:type="paragraph" w:customStyle="1" w:styleId="InfoBlue0">
    <w:name w:val="InfoBlue"/>
    <w:basedOn w:val="Normal"/>
    <w:next w:val="Corpodetexto"/>
    <w:autoRedefine/>
    <w:rsid w:val="00A13F88"/>
    <w:pPr>
      <w:widowControl w:val="0"/>
      <w:spacing w:after="120" w:line="240" w:lineRule="atLeast"/>
      <w:jc w:val="both"/>
    </w:pPr>
    <w:rPr>
      <w:rFonts w:asciiTheme="minorHAnsi" w:eastAsia="Times New Roman" w:hAnsiTheme="minorHAnsi" w:cstheme="minorBidi"/>
      <w:iCs/>
      <w:color w:val="0000FF"/>
      <w:sz w:val="20"/>
    </w:rPr>
  </w:style>
  <w:style w:type="character" w:styleId="Hyperlink">
    <w:name w:val="Hyperlink"/>
    <w:basedOn w:val="Fontepargpadro"/>
    <w:uiPriority w:val="99"/>
    <w:rsid w:val="00C637A1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C637A1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637A1"/>
    <w:rPr>
      <w:rFonts w:ascii="Times New Roman" w:eastAsia="Times New Roman" w:hAnsi="Times New Roman"/>
      <w:lang w:eastAsia="en-US"/>
    </w:rPr>
  </w:style>
  <w:style w:type="paragraph" w:styleId="Legenda">
    <w:name w:val="caption"/>
    <w:basedOn w:val="Normal"/>
    <w:next w:val="Normal"/>
    <w:qFormat/>
    <w:rsid w:val="00C637A1"/>
    <w:pPr>
      <w:widowControl w:val="0"/>
      <w:spacing w:before="120" w:after="120" w:line="24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ableHeader">
    <w:name w:val="TableHeader"/>
    <w:basedOn w:val="Normal"/>
    <w:rsid w:val="00C637A1"/>
    <w:pPr>
      <w:widowControl w:val="0"/>
      <w:spacing w:before="60" w:after="60" w:line="240" w:lineRule="atLeas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C637A1"/>
    <w:pPr>
      <w:widowControl w:val="0"/>
      <w:spacing w:after="0" w:line="240" w:lineRule="atLeast"/>
      <w:ind w:left="360"/>
      <w:jc w:val="both"/>
    </w:pPr>
    <w:rPr>
      <w:rFonts w:ascii="Arial" w:eastAsia="Times New Roman" w:hAnsi="Arial" w:cs="Arial"/>
      <w:i/>
      <w:color w:val="0000FF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paragraph" w:customStyle="1" w:styleId="Referncia">
    <w:name w:val="Referência"/>
    <w:basedOn w:val="Normal"/>
    <w:rsid w:val="00C637A1"/>
    <w:pPr>
      <w:numPr>
        <w:numId w:val="3"/>
      </w:numPr>
      <w:spacing w:before="120" w:after="120" w:line="240" w:lineRule="auto"/>
      <w:jc w:val="both"/>
    </w:pPr>
    <w:rPr>
      <w:rFonts w:ascii="Verdana" w:eastAsia="Times New Roman" w:hAnsi="Verdana" w:cs="Arial"/>
      <w:sz w:val="20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C637A1"/>
    <w:pPr>
      <w:widowControl w:val="0"/>
      <w:spacing w:after="0" w:line="240" w:lineRule="atLeast"/>
      <w:ind w:firstLine="72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637A1"/>
    <w:rPr>
      <w:rFonts w:ascii="Tahoma" w:eastAsia="Times New Roman" w:hAnsi="Tahoma" w:cs="Tahoma"/>
      <w:lang w:eastAsia="en-US"/>
    </w:rPr>
  </w:style>
  <w:style w:type="paragraph" w:styleId="Sumrio4">
    <w:name w:val="toc 4"/>
    <w:basedOn w:val="Normal"/>
    <w:next w:val="Normal"/>
    <w:autoRedefine/>
    <w:uiPriority w:val="39"/>
    <w:rsid w:val="00C637A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rsid w:val="00C637A1"/>
    <w:pPr>
      <w:spacing w:after="0" w:line="240" w:lineRule="auto"/>
      <w:ind w:left="96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6">
    <w:name w:val="toc 6"/>
    <w:basedOn w:val="Normal"/>
    <w:next w:val="Normal"/>
    <w:autoRedefine/>
    <w:uiPriority w:val="39"/>
    <w:rsid w:val="00C637A1"/>
    <w:pPr>
      <w:spacing w:after="0" w:line="240" w:lineRule="auto"/>
      <w:ind w:left="120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7">
    <w:name w:val="toc 7"/>
    <w:basedOn w:val="Normal"/>
    <w:next w:val="Normal"/>
    <w:autoRedefine/>
    <w:uiPriority w:val="39"/>
    <w:rsid w:val="00C637A1"/>
    <w:pPr>
      <w:spacing w:after="0" w:line="240" w:lineRule="auto"/>
      <w:ind w:left="14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8">
    <w:name w:val="toc 8"/>
    <w:basedOn w:val="Normal"/>
    <w:next w:val="Normal"/>
    <w:autoRedefine/>
    <w:uiPriority w:val="39"/>
    <w:rsid w:val="00C637A1"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C637A1"/>
    <w:pPr>
      <w:spacing w:after="0" w:line="240" w:lineRule="auto"/>
      <w:ind w:left="19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rsid w:val="00C637A1"/>
    <w:pPr>
      <w:widowControl w:val="0"/>
      <w:spacing w:after="0" w:line="240" w:lineRule="atLeast"/>
      <w:jc w:val="center"/>
    </w:pPr>
    <w:rPr>
      <w:rFonts w:ascii="Arial" w:eastAsia="Times New Roman" w:hAnsi="Arial" w:cs="Arial"/>
      <w:b/>
      <w:bCs/>
      <w:i/>
      <w:iCs/>
      <w:color w:val="0000FF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C637A1"/>
    <w:rPr>
      <w:rFonts w:ascii="Arial" w:eastAsia="Times New Roman" w:hAnsi="Arial" w:cs="Arial"/>
      <w:b/>
      <w:bCs/>
      <w:i/>
      <w:iCs/>
      <w:color w:val="0000FF"/>
    </w:rPr>
  </w:style>
  <w:style w:type="paragraph" w:styleId="Corpodetexto3">
    <w:name w:val="Body Text 3"/>
    <w:basedOn w:val="Normal"/>
    <w:link w:val="Corpodetexto3Char"/>
    <w:semiHidden/>
    <w:rsid w:val="00C637A1"/>
    <w:pPr>
      <w:widowControl w:val="0"/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character" w:styleId="nfase">
    <w:name w:val="Emphasis"/>
    <w:qFormat/>
    <w:rsid w:val="00C637A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637A1"/>
    <w:rPr>
      <w:color w:val="800080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37A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QualidadeTexto">
    <w:name w:val="QualidadeTexto"/>
    <w:rsid w:val="00C637A1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PargrafodaLista">
    <w:name w:val="List Paragraph"/>
    <w:basedOn w:val="Normal"/>
    <w:uiPriority w:val="34"/>
    <w:qFormat/>
    <w:rsid w:val="00922A5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7D03"/>
    <w:rPr>
      <w:color w:val="808080"/>
    </w:rPr>
  </w:style>
  <w:style w:type="paragraph" w:styleId="SemEspaamento">
    <w:name w:val="No Spacing"/>
    <w:uiPriority w:val="1"/>
    <w:qFormat/>
    <w:rsid w:val="00674C7F"/>
    <w:rPr>
      <w:sz w:val="22"/>
      <w:szCs w:val="22"/>
      <w:lang w:eastAsia="en-US"/>
    </w:rPr>
  </w:style>
  <w:style w:type="paragraph" w:customStyle="1" w:styleId="OrientaoRUP">
    <w:name w:val="Orientação RUP"/>
    <w:next w:val="Normal"/>
    <w:qFormat/>
    <w:rsid w:val="005767A0"/>
    <w:pPr>
      <w:spacing w:before="60" w:after="60" w:line="276" w:lineRule="auto"/>
      <w:jc w:val="both"/>
    </w:pPr>
    <w:rPr>
      <w:rFonts w:ascii="Tahoma" w:hAnsi="Tahoma" w:cs="Tahoma"/>
      <w:i/>
      <w:color w:val="0033CC"/>
      <w:sz w:val="22"/>
      <w:szCs w:val="24"/>
      <w:lang w:eastAsia="en-US"/>
    </w:rPr>
  </w:style>
  <w:style w:type="paragraph" w:customStyle="1" w:styleId="Estilo2">
    <w:name w:val="Estilo2"/>
    <w:basedOn w:val="Ttulo1"/>
    <w:rsid w:val="00EA1415"/>
    <w:pPr>
      <w:keepNext w:val="0"/>
      <w:widowControl/>
      <w:numPr>
        <w:ilvl w:val="1"/>
        <w:numId w:val="11"/>
      </w:numPr>
      <w:pBdr>
        <w:top w:val="nil"/>
        <w:left w:val="nil"/>
        <w:bottom w:val="nil"/>
        <w:right w:val="nil"/>
        <w:between w:val="nil"/>
      </w:pBdr>
      <w:spacing w:after="120" w:line="276" w:lineRule="auto"/>
      <w:ind w:right="119"/>
      <w:jc w:val="both"/>
    </w:pPr>
    <w:rPr>
      <w:rFonts w:ascii="Calibri" w:eastAsia="Calibri" w:hAnsi="Calibri" w:cs="Calibri"/>
      <w:bCs/>
      <w:iCs/>
      <w:sz w:val="22"/>
      <w:szCs w:val="24"/>
      <w:lang w:eastAsia="pt-BR"/>
    </w:rPr>
  </w:style>
  <w:style w:type="table" w:styleId="TabeladeGrade4-nfase3">
    <w:name w:val="Grid Table 4 Accent 3"/>
    <w:basedOn w:val="Tabelanormal"/>
    <w:uiPriority w:val="49"/>
    <w:rsid w:val="00EA141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a">
    <w:name w:val="List"/>
    <w:basedOn w:val="Normal"/>
    <w:rsid w:val="00C96723"/>
    <w:pPr>
      <w:numPr>
        <w:numId w:val="14"/>
      </w:numPr>
      <w:spacing w:before="80" w:after="240" w:line="240" w:lineRule="auto"/>
      <w:jc w:val="both"/>
    </w:pPr>
    <w:rPr>
      <w:rFonts w:ascii="Arial" w:eastAsia="Times New Roman" w:hAnsi="Arial"/>
      <w:sz w:val="20"/>
      <w:szCs w:val="20"/>
    </w:rPr>
  </w:style>
  <w:style w:type="paragraph" w:customStyle="1" w:styleId="Projeto">
    <w:name w:val="Projeto"/>
    <w:basedOn w:val="Normal"/>
    <w:rsid w:val="00280588"/>
    <w:pPr>
      <w:suppressAutoHyphens/>
      <w:spacing w:after="0" w:line="240" w:lineRule="auto"/>
    </w:pPr>
    <w:rPr>
      <w:rFonts w:ascii="Arial" w:eastAsia="Times New Roman" w:hAnsi="Arial" w:cs="Arial"/>
      <w:szCs w:val="24"/>
      <w:lang w:eastAsia="zh-CN"/>
    </w:rPr>
  </w:style>
  <w:style w:type="paragraph" w:customStyle="1" w:styleId="Standard">
    <w:name w:val="Standard"/>
    <w:rsid w:val="006140D3"/>
    <w:pPr>
      <w:widowControl w:val="0"/>
      <w:suppressAutoHyphens/>
      <w:autoSpaceDN w:val="0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listanumerada">
    <w:name w:val="listanumerada"/>
    <w:basedOn w:val="Normal"/>
    <w:qFormat/>
    <w:rsid w:val="000636E3"/>
    <w:pPr>
      <w:widowControl w:val="0"/>
      <w:numPr>
        <w:numId w:val="20"/>
      </w:numPr>
      <w:suppressAutoHyphens/>
      <w:spacing w:after="0" w:line="360" w:lineRule="auto"/>
      <w:jc w:val="both"/>
    </w:pPr>
    <w:rPr>
      <w:rFonts w:ascii="Arial" w:eastAsia="WenQuanYi Zen Hei" w:hAnsi="Arial" w:cs="Lohit Hindi"/>
      <w:kern w:val="1"/>
      <w:sz w:val="24"/>
      <w:szCs w:val="24"/>
      <w:lang w:eastAsia="hi-IN" w:bidi="hi-IN"/>
    </w:rPr>
  </w:style>
  <w:style w:type="paragraph" w:customStyle="1" w:styleId="Contedodoquadro">
    <w:name w:val="Conteúdo do quadro"/>
    <w:basedOn w:val="Normal"/>
    <w:qFormat/>
    <w:rsid w:val="0022052C"/>
    <w:pPr>
      <w:spacing w:after="160" w:line="259" w:lineRule="auto"/>
    </w:pPr>
    <w:rPr>
      <w:rFonts w:asciiTheme="minorHAnsi" w:eastAsiaTheme="minorHAnsi" w:hAnsiTheme="minorHAnsi" w:cstheme="minorBidi"/>
    </w:rPr>
  </w:style>
  <w:style w:type="character" w:customStyle="1" w:styleId="Vnculodendice">
    <w:name w:val="Vínculo de índice"/>
    <w:qFormat/>
    <w:rsid w:val="0019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yka.bacellar\Downloads\DASI_Sigla%20ou%20Nome%20do%20Produto%20(2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3A75C-EA82-45C3-8416-DCD08214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DASI_Sigla ou Nome do Produto (2)</Template>
  <TotalTime>1</TotalTime>
  <Pages>5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Superior Eleitoral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jessyka.bacellar</dc:creator>
  <cp:lastModifiedBy>Marcos Everton Almeida Da Conceicao (BASIS)</cp:lastModifiedBy>
  <cp:revision>3</cp:revision>
  <cp:lastPrinted>2016-03-23T15:21:00Z</cp:lastPrinted>
  <dcterms:created xsi:type="dcterms:W3CDTF">2021-01-12T12:35:00Z</dcterms:created>
  <dcterms:modified xsi:type="dcterms:W3CDTF">2021-01-13T12:26:00Z</dcterms:modified>
</cp:coreProperties>
</file>